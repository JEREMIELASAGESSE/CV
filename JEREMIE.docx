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X="-710" w:tblpY="-170"/>
        <w:tblW w:w="1153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88"/>
        <w:gridCol w:w="288"/>
        <w:gridCol w:w="288"/>
        <w:gridCol w:w="191"/>
        <w:gridCol w:w="264"/>
        <w:gridCol w:w="2626"/>
        <w:gridCol w:w="302"/>
        <w:gridCol w:w="5483"/>
      </w:tblGrid>
      <w:tr w:rsidR="008A7E00" w:rsidRPr="00897F33" w14:paraId="20659A69" w14:textId="77777777" w:rsidTr="00536E8C">
        <w:trPr>
          <w:trHeight w:val="1967"/>
        </w:trPr>
        <w:tc>
          <w:tcPr>
            <w:tcW w:w="3119" w:type="dxa"/>
            <w:gridSpan w:val="5"/>
          </w:tcPr>
          <w:p w14:paraId="25289D09" w14:textId="357F1B81" w:rsidR="008A7E00" w:rsidRPr="001E2CF5" w:rsidRDefault="00956B68" w:rsidP="003036B7">
            <w:pPr>
              <w:rPr>
                <w:rFonts w:ascii="Times New Roman" w:hAnsi="Times New Roman" w:cs="Times New Roman"/>
                <w:color w:val="A44A00" w:themeColor="accent5" w:themeShade="BF"/>
              </w:rPr>
            </w:pPr>
            <w:r w:rsidRPr="001E2CF5">
              <w:rPr>
                <w:rFonts w:ascii="Times New Roman" w:hAnsi="Times New Roman" w:cs="Times New Roman"/>
                <w:noProof/>
                <w:color w:val="A44A00" w:themeColor="accent5" w:themeShade="BF"/>
              </w:rPr>
              <w:drawing>
                <wp:inline distT="0" distB="0" distL="0" distR="0" wp14:anchorId="684EE7AC" wp14:editId="1042B5E1">
                  <wp:extent cx="1619250" cy="1828800"/>
                  <wp:effectExtent l="0" t="0" r="0" b="0"/>
                  <wp:docPr id="1012224206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224206" name="Image 101222420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1" w:type="dxa"/>
            <w:gridSpan w:val="3"/>
          </w:tcPr>
          <w:p w14:paraId="221D34B1" w14:textId="77777777" w:rsidR="008A7E00" w:rsidRPr="001E2CF5" w:rsidRDefault="008A7E00" w:rsidP="003036B7">
            <w:pPr>
              <w:pStyle w:val="Titre"/>
              <w:spacing w:after="0"/>
              <w:rPr>
                <w:rFonts w:ascii="Times New Roman" w:hAnsi="Times New Roman" w:cs="Times New Roman"/>
                <w:color w:val="A44A00" w:themeColor="accent5" w:themeShade="BF"/>
                <w:sz w:val="28"/>
                <w:szCs w:val="28"/>
              </w:rPr>
            </w:pPr>
          </w:p>
          <w:p w14:paraId="54193348" w14:textId="741543F7" w:rsidR="00121E04" w:rsidRPr="001E2CF5" w:rsidRDefault="00956B68" w:rsidP="001E2CF5">
            <w:pPr>
              <w:pStyle w:val="Titre"/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A44A00" w:themeColor="accent5" w:themeShade="BF"/>
                <w:sz w:val="40"/>
                <w:szCs w:val="40"/>
              </w:rPr>
            </w:pPr>
            <w:r w:rsidRPr="001E2CF5">
              <w:rPr>
                <w:rFonts w:ascii="Times New Roman" w:hAnsi="Times New Roman" w:cs="Times New Roman"/>
                <w:b/>
                <w:bCs/>
                <w:color w:val="A44A00" w:themeColor="accent5" w:themeShade="BF"/>
                <w:sz w:val="40"/>
                <w:szCs w:val="40"/>
              </w:rPr>
              <w:t>N’DRI KOUAME JEREMIE</w:t>
            </w:r>
          </w:p>
          <w:p w14:paraId="3D58102D" w14:textId="77777777" w:rsidR="00536E8C" w:rsidRPr="001E2CF5" w:rsidRDefault="00536E8C" w:rsidP="003036B7">
            <w:pPr>
              <w:pStyle w:val="Titre"/>
              <w:spacing w:after="0"/>
              <w:rPr>
                <w:rFonts w:ascii="Times New Roman" w:hAnsi="Times New Roman" w:cs="Times New Roman"/>
                <w:b/>
                <w:bCs/>
                <w:color w:val="A44A00" w:themeColor="accent5" w:themeShade="BF"/>
                <w:sz w:val="40"/>
                <w:szCs w:val="40"/>
              </w:rPr>
            </w:pPr>
          </w:p>
          <w:p w14:paraId="17F43054" w14:textId="5AF5CE69" w:rsidR="0074028F" w:rsidRPr="001E2CF5" w:rsidRDefault="008A7E00" w:rsidP="0074028F">
            <w:pPr>
              <w:pStyle w:val="Sous-titre"/>
              <w:rPr>
                <w:rFonts w:ascii="Times New Roman" w:hAnsi="Times New Roman" w:cs="Times New Roman"/>
                <w:color w:val="A44A00" w:themeColor="accent5" w:themeShade="BF"/>
                <w:sz w:val="40"/>
                <w:szCs w:val="40"/>
                <w:lang w:bidi="fr-FR"/>
              </w:rPr>
            </w:pPr>
            <w:r w:rsidRPr="001E2CF5">
              <w:rPr>
                <w:rFonts w:ascii="Times New Roman" w:hAnsi="Times New Roman" w:cs="Times New Roman"/>
                <w:color w:val="A44A00" w:themeColor="accent5" w:themeShade="BF"/>
                <w:sz w:val="40"/>
                <w:szCs w:val="40"/>
              </w:rPr>
              <w:t>Cote d’ivoire/</w:t>
            </w:r>
            <w:r w:rsidR="00956B68" w:rsidRPr="001E2CF5">
              <w:rPr>
                <w:rFonts w:ascii="Times New Roman" w:hAnsi="Times New Roman" w:cs="Times New Roman"/>
                <w:color w:val="A44A00" w:themeColor="accent5" w:themeShade="BF"/>
                <w:sz w:val="40"/>
                <w:szCs w:val="40"/>
              </w:rPr>
              <w:t>Daloa</w:t>
            </w:r>
            <w:r w:rsidRPr="001E2CF5">
              <w:rPr>
                <w:rFonts w:ascii="Times New Roman" w:hAnsi="Times New Roman" w:cs="Times New Roman"/>
                <w:color w:val="A44A00" w:themeColor="accent5" w:themeShade="BF"/>
                <w:sz w:val="40"/>
                <w:szCs w:val="40"/>
                <w:lang w:bidi="fr-FR"/>
              </w:rPr>
              <w:t xml:space="preserve"> | </w:t>
            </w:r>
            <w:r w:rsidR="00121E04" w:rsidRPr="001E2CF5">
              <w:rPr>
                <w:rFonts w:ascii="Times New Roman" w:hAnsi="Times New Roman" w:cs="Times New Roman"/>
                <w:color w:val="A44A00" w:themeColor="accent5" w:themeShade="BF"/>
                <w:sz w:val="40"/>
                <w:szCs w:val="40"/>
                <w:lang w:bidi="fr-FR"/>
              </w:rPr>
              <w:t>Célibataire</w:t>
            </w:r>
          </w:p>
          <w:p w14:paraId="4AC9FD12" w14:textId="644B9028" w:rsidR="0074028F" w:rsidRPr="001E2CF5" w:rsidRDefault="0074028F" w:rsidP="00536E8C">
            <w:pPr>
              <w:pStyle w:val="Sous-titre"/>
              <w:rPr>
                <w:rFonts w:ascii="Times New Roman" w:hAnsi="Times New Roman" w:cs="Times New Roman"/>
                <w:color w:val="A44A00" w:themeColor="accent5" w:themeShade="BF"/>
                <w:sz w:val="36"/>
                <w:szCs w:val="36"/>
              </w:rPr>
            </w:pPr>
            <w:r w:rsidRPr="001E2CF5">
              <w:rPr>
                <w:color w:val="A44A00" w:themeColor="accent5" w:themeShade="BF"/>
                <w:sz w:val="36"/>
                <w:szCs w:val="36"/>
                <w:lang w:bidi="fr-FR"/>
              </w:rPr>
              <w:t>Né le 20/02/2000</w:t>
            </w:r>
            <w:r w:rsidR="00536E8C" w:rsidRPr="001E2CF5">
              <w:rPr>
                <w:color w:val="A44A00" w:themeColor="accent5" w:themeShade="BF"/>
                <w:sz w:val="36"/>
                <w:szCs w:val="36"/>
                <w:lang w:bidi="fr-FR"/>
              </w:rPr>
              <w:t xml:space="preserve"> </w:t>
            </w:r>
            <w:r w:rsidRPr="001E2CF5">
              <w:rPr>
                <w:rFonts w:ascii="Times New Roman" w:hAnsi="Times New Roman" w:cs="Times New Roman"/>
                <w:color w:val="A44A00" w:themeColor="accent5" w:themeShade="BF"/>
                <w:sz w:val="36"/>
                <w:szCs w:val="36"/>
              </w:rPr>
              <w:t>|</w:t>
            </w:r>
            <w:r w:rsidRPr="001E2CF5">
              <w:rPr>
                <w:rFonts w:ascii="Times New Roman" w:hAnsi="Times New Roman" w:cs="Times New Roman"/>
                <w:color w:val="A44A00" w:themeColor="accent5" w:themeShade="BF"/>
                <w:sz w:val="36"/>
                <w:szCs w:val="36"/>
              </w:rPr>
              <w:t xml:space="preserve"> </w:t>
            </w:r>
            <w:r w:rsidRPr="001E2CF5">
              <w:rPr>
                <w:rFonts w:ascii="Times New Roman" w:hAnsi="Times New Roman" w:cs="Times New Roman"/>
                <w:color w:val="A44A00" w:themeColor="accent5" w:themeShade="BF"/>
                <w:sz w:val="36"/>
                <w:szCs w:val="36"/>
              </w:rPr>
              <w:t>ndrikouamejeremie@gmail.com</w:t>
            </w:r>
          </w:p>
          <w:p w14:paraId="2153A174" w14:textId="5BCF12A8" w:rsidR="008A7E00" w:rsidRPr="001E2CF5" w:rsidRDefault="008A7E00" w:rsidP="0074028F">
            <w:pPr>
              <w:pStyle w:val="Sous-titre"/>
              <w:rPr>
                <w:rFonts w:ascii="Times New Roman" w:hAnsi="Times New Roman" w:cs="Times New Roman"/>
                <w:color w:val="A44A00" w:themeColor="accent5" w:themeShade="BF"/>
                <w:sz w:val="36"/>
                <w:szCs w:val="36"/>
                <w:lang w:bidi="fr-FR"/>
              </w:rPr>
            </w:pPr>
            <w:r w:rsidRPr="001E2CF5">
              <w:rPr>
                <w:rFonts w:ascii="Times New Roman" w:hAnsi="Times New Roman" w:cs="Times New Roman"/>
                <w:color w:val="A44A00" w:themeColor="accent5" w:themeShade="BF"/>
                <w:sz w:val="36"/>
                <w:szCs w:val="36"/>
              </w:rPr>
              <w:t>+225</w:t>
            </w:r>
            <w:r w:rsidR="00956B68" w:rsidRPr="001E2CF5">
              <w:rPr>
                <w:rFonts w:ascii="Times New Roman" w:hAnsi="Times New Roman" w:cs="Times New Roman"/>
                <w:color w:val="A44A00" w:themeColor="accent5" w:themeShade="BF"/>
                <w:sz w:val="36"/>
                <w:szCs w:val="36"/>
              </w:rPr>
              <w:t>0500429932</w:t>
            </w:r>
            <w:r w:rsidRPr="001E2CF5">
              <w:rPr>
                <w:rFonts w:ascii="Times New Roman" w:hAnsi="Times New Roman" w:cs="Times New Roman"/>
                <w:color w:val="A44A00" w:themeColor="accent5" w:themeShade="BF"/>
                <w:sz w:val="36"/>
                <w:szCs w:val="36"/>
                <w:lang w:bidi="fr-FR"/>
              </w:rPr>
              <w:t xml:space="preserve"> | </w:t>
            </w:r>
            <w:r w:rsidR="0074028F" w:rsidRPr="001E2CF5">
              <w:rPr>
                <w:rFonts w:ascii="Times New Roman" w:hAnsi="Times New Roman" w:cs="Times New Roman"/>
                <w:color w:val="A44A00" w:themeColor="accent5" w:themeShade="BF"/>
                <w:sz w:val="36"/>
                <w:szCs w:val="36"/>
                <w:lang w:bidi="fr-FR"/>
              </w:rPr>
              <w:t>+2250769373509</w:t>
            </w:r>
          </w:p>
        </w:tc>
      </w:tr>
      <w:tr w:rsidR="008A7E00" w:rsidRPr="00897F33" w14:paraId="09505590" w14:textId="77777777" w:rsidTr="003036B7">
        <w:trPr>
          <w:trHeight w:val="380"/>
        </w:trPr>
        <w:tc>
          <w:tcPr>
            <w:tcW w:w="11530" w:type="dxa"/>
            <w:gridSpan w:val="8"/>
          </w:tcPr>
          <w:p w14:paraId="74E17B9E" w14:textId="77777777" w:rsidR="008A7E00" w:rsidRPr="001E2CF5" w:rsidRDefault="008A7E00" w:rsidP="003036B7">
            <w:pPr>
              <w:pStyle w:val="Titre1"/>
              <w:rPr>
                <w:rFonts w:ascii="Times New Roman" w:hAnsi="Times New Roman" w:cs="Times New Roman"/>
                <w:b/>
                <w:bCs/>
                <w:color w:val="A44A00" w:themeColor="accent5" w:themeShade="BF"/>
                <w:sz w:val="40"/>
                <w:szCs w:val="40"/>
                <w:u w:val="single"/>
              </w:rPr>
            </w:pPr>
            <w:r w:rsidRPr="001E2CF5">
              <w:rPr>
                <w:rFonts w:ascii="Times New Roman" w:hAnsi="Times New Roman" w:cs="Times New Roman"/>
                <w:b/>
                <w:bCs/>
                <w:color w:val="A44A00" w:themeColor="accent5" w:themeShade="BF"/>
                <w:sz w:val="40"/>
                <w:szCs w:val="40"/>
                <w:u w:val="single"/>
              </w:rPr>
              <w:t>education</w:t>
            </w:r>
          </w:p>
        </w:tc>
      </w:tr>
      <w:tr w:rsidR="008A7E00" w:rsidRPr="00897F33" w14:paraId="49A3B4C8" w14:textId="77777777" w:rsidTr="003036B7">
        <w:trPr>
          <w:trHeight w:val="300"/>
        </w:trPr>
        <w:tc>
          <w:tcPr>
            <w:tcW w:w="2088" w:type="dxa"/>
          </w:tcPr>
          <w:p w14:paraId="08AF8714" w14:textId="77777777" w:rsidR="008A7E00" w:rsidRPr="00897F33" w:rsidRDefault="008A7E00" w:rsidP="003036B7">
            <w:pPr>
              <w:pStyle w:val="Titre2"/>
              <w:rPr>
                <w:rFonts w:ascii="Times New Roman" w:hAnsi="Times New Roman" w:cs="Times New Roman"/>
              </w:rPr>
            </w:pPr>
          </w:p>
        </w:tc>
        <w:tc>
          <w:tcPr>
            <w:tcW w:w="288" w:type="dxa"/>
            <w:tcBorders>
              <w:right w:val="single" w:sz="18" w:space="0" w:color="BF1E00" w:themeColor="accent1"/>
            </w:tcBorders>
          </w:tcPr>
          <w:p w14:paraId="50DDB978" w14:textId="77777777" w:rsidR="008A7E00" w:rsidRPr="001E2CF5" w:rsidRDefault="008A7E00" w:rsidP="003036B7">
            <w:pPr>
              <w:rPr>
                <w:rFonts w:ascii="Times New Roman" w:hAnsi="Times New Roman" w:cs="Times New Roman"/>
                <w:noProof/>
                <w:color w:val="C88800"/>
                <w:lang w:eastAsia="en-AU"/>
              </w:rPr>
            </w:pPr>
          </w:p>
        </w:tc>
        <w:tc>
          <w:tcPr>
            <w:tcW w:w="288" w:type="dxa"/>
            <w:tcBorders>
              <w:left w:val="single" w:sz="18" w:space="0" w:color="BF1E00" w:themeColor="accent1"/>
            </w:tcBorders>
          </w:tcPr>
          <w:p w14:paraId="65211B11" w14:textId="77777777" w:rsidR="008A7E00" w:rsidRPr="001E2CF5" w:rsidRDefault="008A7E00" w:rsidP="003036B7">
            <w:pPr>
              <w:rPr>
                <w:rFonts w:ascii="Times New Roman" w:hAnsi="Times New Roman" w:cs="Times New Roman"/>
                <w:color w:val="C88800"/>
              </w:rPr>
            </w:pPr>
          </w:p>
        </w:tc>
        <w:tc>
          <w:tcPr>
            <w:tcW w:w="191" w:type="dxa"/>
          </w:tcPr>
          <w:p w14:paraId="42183949" w14:textId="77777777" w:rsidR="008A7E00" w:rsidRPr="00897F33" w:rsidRDefault="008A7E00" w:rsidP="003036B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675" w:type="dxa"/>
            <w:gridSpan w:val="4"/>
          </w:tcPr>
          <w:p w14:paraId="365A84C1" w14:textId="77777777" w:rsidR="008A7E00" w:rsidRPr="00897F33" w:rsidRDefault="008A7E00" w:rsidP="003036B7">
            <w:pPr>
              <w:pStyle w:val="Titre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A7E00" w:rsidRPr="00897F33" w14:paraId="3FB1E5C5" w14:textId="77777777" w:rsidTr="003036B7">
        <w:trPr>
          <w:trHeight w:val="72"/>
        </w:trPr>
        <w:tc>
          <w:tcPr>
            <w:tcW w:w="2088" w:type="dxa"/>
            <w:vMerge w:val="restart"/>
          </w:tcPr>
          <w:p w14:paraId="285B403D" w14:textId="17494D4C" w:rsidR="008A7E00" w:rsidRPr="001E2CF5" w:rsidRDefault="00000000" w:rsidP="003036B7">
            <w:pPr>
              <w:pStyle w:val="Titre3"/>
              <w:rPr>
                <w:rFonts w:ascii="Times New Roman" w:hAnsi="Times New Roman" w:cs="Times New Roman"/>
                <w:b/>
                <w:bCs/>
                <w:color w:val="A44A00" w:themeColor="accent5" w:themeShade="BF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A44A00" w:themeColor="accent5" w:themeShade="BF"/>
                </w:rPr>
                <w:id w:val="1948647176"/>
                <w:placeholder>
                  <w:docPart w:val="41BF5EC68D0F4C99873520E96E4B8ADD"/>
                </w:placeholder>
                <w15:appearance w15:val="hidden"/>
              </w:sdtPr>
              <w:sdtContent>
                <w:r w:rsidR="008A7E00" w:rsidRPr="001E2CF5">
                  <w:rPr>
                    <w:rFonts w:ascii="Times New Roman" w:hAnsi="Times New Roman" w:cs="Times New Roman"/>
                    <w:b/>
                    <w:bCs/>
                    <w:color w:val="A44A00" w:themeColor="accent5" w:themeShade="BF"/>
                  </w:rPr>
                  <w:t>201</w:t>
                </w:r>
                <w:r w:rsidR="00F451E8" w:rsidRPr="001E2CF5">
                  <w:rPr>
                    <w:rFonts w:ascii="Times New Roman" w:hAnsi="Times New Roman" w:cs="Times New Roman"/>
                    <w:b/>
                    <w:bCs/>
                    <w:color w:val="A44A00" w:themeColor="accent5" w:themeShade="BF"/>
                  </w:rPr>
                  <w:t>6</w:t>
                </w:r>
                <w:r w:rsidR="008A7E00" w:rsidRPr="001E2CF5">
                  <w:rPr>
                    <w:rFonts w:ascii="Times New Roman" w:hAnsi="Times New Roman" w:cs="Times New Roman"/>
                    <w:b/>
                    <w:bCs/>
                    <w:color w:val="A44A00" w:themeColor="accent5" w:themeShade="BF"/>
                  </w:rPr>
                  <w:t>-201</w:t>
                </w:r>
              </w:sdtContent>
            </w:sdt>
            <w:r w:rsidR="00761E2B" w:rsidRPr="001E2CF5">
              <w:rPr>
                <w:rFonts w:ascii="Times New Roman" w:hAnsi="Times New Roman" w:cs="Times New Roman"/>
                <w:b/>
                <w:bCs/>
                <w:color w:val="A44A00" w:themeColor="accent5" w:themeShade="BF"/>
              </w:rPr>
              <w:t>7 :</w:t>
            </w:r>
          </w:p>
          <w:p w14:paraId="4FBC26FF" w14:textId="77777777" w:rsidR="008A7E00" w:rsidRPr="001E2CF5" w:rsidRDefault="008A7E00" w:rsidP="003036B7">
            <w:pPr>
              <w:pStyle w:val="Titre3"/>
              <w:rPr>
                <w:rFonts w:ascii="Times New Roman" w:hAnsi="Times New Roman" w:cs="Times New Roman"/>
                <w:color w:val="A44A00" w:themeColor="accent5" w:themeShade="BF"/>
              </w:rPr>
            </w:pPr>
            <w:r w:rsidRPr="001E2CF5">
              <w:rPr>
                <w:rFonts w:ascii="Times New Roman" w:hAnsi="Times New Roman" w:cs="Times New Roman"/>
                <w:b/>
                <w:bCs/>
                <w:color w:val="A44A00" w:themeColor="accent5" w:themeShade="BF"/>
              </w:rPr>
              <w:t>BEPC</w:t>
            </w:r>
            <w:r w:rsidRPr="001E2CF5">
              <w:rPr>
                <w:rFonts w:ascii="Times New Roman" w:hAnsi="Times New Roman" w:cs="Times New Roman"/>
                <w:color w:val="A44A00" w:themeColor="accent5" w:themeShade="BF"/>
                <w:lang w:bidi="fr-FR"/>
              </w:rPr>
              <w:t xml:space="preserve"> </w:t>
            </w:r>
          </w:p>
        </w:tc>
        <w:tc>
          <w:tcPr>
            <w:tcW w:w="576" w:type="dxa"/>
            <w:gridSpan w:val="2"/>
          </w:tcPr>
          <w:p w14:paraId="0030DF61" w14:textId="77777777" w:rsidR="008A7E00" w:rsidRPr="001E2CF5" w:rsidRDefault="008A7E00" w:rsidP="003036B7">
            <w:pPr>
              <w:jc w:val="center"/>
              <w:rPr>
                <w:rFonts w:ascii="Times New Roman" w:hAnsi="Times New Roman" w:cs="Times New Roman"/>
                <w:color w:val="C88800"/>
              </w:rPr>
            </w:pPr>
            <w:r w:rsidRPr="001E2CF5">
              <w:rPr>
                <w:rFonts w:ascii="Times New Roman" w:hAnsi="Times New Roman" w:cs="Times New Roman"/>
                <w:noProof/>
                <w:color w:val="C88800"/>
                <w:lang w:bidi="fr-FR"/>
              </w:rPr>
              <mc:AlternateContent>
                <mc:Choice Requires="wps">
                  <w:drawing>
                    <wp:inline distT="0" distB="0" distL="0" distR="0" wp14:anchorId="1291F976" wp14:editId="030A108D">
                      <wp:extent cx="137160" cy="137160"/>
                      <wp:effectExtent l="19050" t="19050" r="15240" b="15240"/>
                      <wp:docPr id="1" name="Ovale 1" descr="Décorat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B50B64B" id="Ovale 1" o:spid="_x0000_s1026" alt="Décoratif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" fillcolor="white [3212]" strokecolor="#b77d5b [3207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91" w:type="dxa"/>
          </w:tcPr>
          <w:p w14:paraId="6DF63E70" w14:textId="77777777" w:rsidR="008A7E00" w:rsidRPr="00897F33" w:rsidRDefault="008A7E00" w:rsidP="003036B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675" w:type="dxa"/>
            <w:gridSpan w:val="4"/>
            <w:vMerge w:val="restart"/>
          </w:tcPr>
          <w:p w14:paraId="1AC6435B" w14:textId="77777777" w:rsidR="008A7E00" w:rsidRPr="001E2CF5" w:rsidRDefault="008A7E00" w:rsidP="003036B7">
            <w:pPr>
              <w:pStyle w:val="Titre2"/>
              <w:rPr>
                <w:rFonts w:ascii="Times New Roman" w:hAnsi="Times New Roman" w:cs="Times New Roman"/>
                <w:color w:val="A44A00" w:themeColor="accent5" w:themeShade="BF"/>
                <w:sz w:val="32"/>
                <w:szCs w:val="32"/>
              </w:rPr>
            </w:pPr>
            <w:r w:rsidRPr="001E2CF5">
              <w:rPr>
                <w:rFonts w:ascii="Times New Roman" w:hAnsi="Times New Roman" w:cs="Times New Roman"/>
                <w:color w:val="A44A00" w:themeColor="accent5" w:themeShade="BF"/>
                <w:sz w:val="32"/>
                <w:szCs w:val="32"/>
              </w:rPr>
              <w:t>BREVET D’ETUDE DU PREMIER CYCLE</w:t>
            </w:r>
          </w:p>
          <w:p w14:paraId="4312B4E1" w14:textId="25A0B29D" w:rsidR="008A7E00" w:rsidRPr="00897F33" w:rsidRDefault="00F451E8" w:rsidP="003036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03FA">
              <w:rPr>
                <w:sz w:val="28"/>
                <w:szCs w:val="28"/>
              </w:rPr>
              <w:t>COLLEGE MODERNE LES ETOILES DU FUTURE</w:t>
            </w:r>
            <w:r>
              <w:rPr>
                <w:sz w:val="28"/>
                <w:szCs w:val="28"/>
              </w:rPr>
              <w:t xml:space="preserve"> DE DALOA</w:t>
            </w:r>
          </w:p>
        </w:tc>
      </w:tr>
      <w:tr w:rsidR="008A7E00" w:rsidRPr="00897F33" w14:paraId="7DCC4CFF" w14:textId="77777777" w:rsidTr="003036B7">
        <w:trPr>
          <w:trHeight w:val="492"/>
        </w:trPr>
        <w:tc>
          <w:tcPr>
            <w:tcW w:w="2088" w:type="dxa"/>
            <w:vMerge/>
          </w:tcPr>
          <w:p w14:paraId="26C87BBA" w14:textId="77777777" w:rsidR="008A7E00" w:rsidRPr="001E2CF5" w:rsidRDefault="008A7E00" w:rsidP="003036B7">
            <w:pPr>
              <w:pStyle w:val="Titre3"/>
              <w:rPr>
                <w:rFonts w:ascii="Times New Roman" w:hAnsi="Times New Roman" w:cs="Times New Roman"/>
                <w:color w:val="A44A00" w:themeColor="accent5" w:themeShade="BF"/>
              </w:rPr>
            </w:pPr>
          </w:p>
        </w:tc>
        <w:tc>
          <w:tcPr>
            <w:tcW w:w="288" w:type="dxa"/>
            <w:tcBorders>
              <w:right w:val="single" w:sz="18" w:space="0" w:color="BF1E00" w:themeColor="accent1"/>
            </w:tcBorders>
          </w:tcPr>
          <w:p w14:paraId="743F5B25" w14:textId="77777777" w:rsidR="008A7E00" w:rsidRPr="001E2CF5" w:rsidRDefault="008A7E00" w:rsidP="003036B7">
            <w:pPr>
              <w:rPr>
                <w:rFonts w:ascii="Times New Roman" w:hAnsi="Times New Roman" w:cs="Times New Roman"/>
                <w:noProof/>
                <w:color w:val="C88800"/>
                <w:lang w:eastAsia="en-AU"/>
              </w:rPr>
            </w:pPr>
          </w:p>
        </w:tc>
        <w:tc>
          <w:tcPr>
            <w:tcW w:w="288" w:type="dxa"/>
            <w:tcBorders>
              <w:left w:val="single" w:sz="18" w:space="0" w:color="BF1E00" w:themeColor="accent1"/>
            </w:tcBorders>
          </w:tcPr>
          <w:p w14:paraId="3D988CB5" w14:textId="77777777" w:rsidR="008A7E00" w:rsidRPr="001E2CF5" w:rsidRDefault="008A7E00" w:rsidP="003036B7">
            <w:pPr>
              <w:rPr>
                <w:rFonts w:ascii="Times New Roman" w:hAnsi="Times New Roman" w:cs="Times New Roman"/>
                <w:color w:val="C88800"/>
              </w:rPr>
            </w:pPr>
          </w:p>
        </w:tc>
        <w:tc>
          <w:tcPr>
            <w:tcW w:w="191" w:type="dxa"/>
          </w:tcPr>
          <w:p w14:paraId="205AD5BF" w14:textId="77777777" w:rsidR="008A7E00" w:rsidRPr="00897F33" w:rsidRDefault="008A7E00" w:rsidP="003036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75" w:type="dxa"/>
            <w:gridSpan w:val="4"/>
            <w:vMerge/>
          </w:tcPr>
          <w:p w14:paraId="57C6B9A1" w14:textId="77777777" w:rsidR="008A7E00" w:rsidRPr="00897F33" w:rsidRDefault="008A7E00" w:rsidP="003036B7">
            <w:pPr>
              <w:pStyle w:val="Titre2"/>
              <w:rPr>
                <w:rFonts w:ascii="Times New Roman" w:hAnsi="Times New Roman" w:cs="Times New Roman"/>
              </w:rPr>
            </w:pPr>
          </w:p>
        </w:tc>
      </w:tr>
      <w:tr w:rsidR="008A7E00" w:rsidRPr="00897F33" w14:paraId="7956FEA8" w14:textId="77777777" w:rsidTr="003036B7">
        <w:trPr>
          <w:trHeight w:val="168"/>
        </w:trPr>
        <w:tc>
          <w:tcPr>
            <w:tcW w:w="2088" w:type="dxa"/>
            <w:vMerge w:val="restart"/>
          </w:tcPr>
          <w:p w14:paraId="21B2C7FA" w14:textId="649C8C78" w:rsidR="008A7E00" w:rsidRPr="001E2CF5" w:rsidRDefault="008A7E00" w:rsidP="003036B7">
            <w:pPr>
              <w:pStyle w:val="Titre3"/>
              <w:rPr>
                <w:rFonts w:ascii="Times New Roman" w:hAnsi="Times New Roman" w:cs="Times New Roman"/>
                <w:b/>
                <w:bCs/>
                <w:color w:val="A44A00" w:themeColor="accent5" w:themeShade="BF"/>
                <w:szCs w:val="20"/>
              </w:rPr>
            </w:pPr>
            <w:r w:rsidRPr="001E2CF5">
              <w:rPr>
                <w:rFonts w:ascii="Times New Roman" w:hAnsi="Times New Roman" w:cs="Times New Roman"/>
                <w:b/>
                <w:bCs/>
                <w:color w:val="A44A00" w:themeColor="accent5" w:themeShade="BF"/>
                <w:szCs w:val="20"/>
              </w:rPr>
              <w:t>20</w:t>
            </w:r>
            <w:r w:rsidR="00F451E8" w:rsidRPr="001E2CF5">
              <w:rPr>
                <w:rFonts w:ascii="Times New Roman" w:hAnsi="Times New Roman" w:cs="Times New Roman"/>
                <w:b/>
                <w:bCs/>
                <w:color w:val="A44A00" w:themeColor="accent5" w:themeShade="BF"/>
                <w:szCs w:val="20"/>
              </w:rPr>
              <w:t>19</w:t>
            </w:r>
            <w:r w:rsidRPr="001E2CF5">
              <w:rPr>
                <w:rFonts w:ascii="Times New Roman" w:hAnsi="Times New Roman" w:cs="Times New Roman"/>
                <w:b/>
                <w:bCs/>
                <w:color w:val="A44A00" w:themeColor="accent5" w:themeShade="BF"/>
                <w:szCs w:val="20"/>
              </w:rPr>
              <w:t>-202</w:t>
            </w:r>
            <w:r w:rsidR="00F451E8" w:rsidRPr="001E2CF5">
              <w:rPr>
                <w:rFonts w:ascii="Times New Roman" w:hAnsi="Times New Roman" w:cs="Times New Roman"/>
                <w:b/>
                <w:bCs/>
                <w:color w:val="A44A00" w:themeColor="accent5" w:themeShade="BF"/>
                <w:szCs w:val="20"/>
              </w:rPr>
              <w:t>0</w:t>
            </w:r>
            <w:r w:rsidRPr="001E2CF5">
              <w:rPr>
                <w:rFonts w:ascii="Times New Roman" w:hAnsi="Times New Roman" w:cs="Times New Roman"/>
                <w:b/>
                <w:bCs/>
                <w:color w:val="A44A00" w:themeColor="accent5" w:themeShade="BF"/>
                <w:szCs w:val="20"/>
              </w:rPr>
              <w:t> :</w:t>
            </w:r>
          </w:p>
          <w:p w14:paraId="62AE86AD" w14:textId="535BFBE9" w:rsidR="008A7E00" w:rsidRPr="001E2CF5" w:rsidRDefault="008A7E00" w:rsidP="003036B7">
            <w:pPr>
              <w:pStyle w:val="Titre3"/>
              <w:rPr>
                <w:rFonts w:ascii="Times New Roman" w:hAnsi="Times New Roman" w:cs="Times New Roman"/>
                <w:color w:val="A44A00" w:themeColor="accent5" w:themeShade="BF"/>
              </w:rPr>
            </w:pPr>
            <w:r w:rsidRPr="001E2CF5">
              <w:rPr>
                <w:rFonts w:ascii="Times New Roman" w:hAnsi="Times New Roman" w:cs="Times New Roman"/>
                <w:b/>
                <w:bCs/>
                <w:color w:val="A44A00" w:themeColor="accent5" w:themeShade="BF"/>
                <w:szCs w:val="20"/>
              </w:rPr>
              <w:t>BAC</w:t>
            </w:r>
            <w:r w:rsidR="00D54443" w:rsidRPr="001E2CF5">
              <w:rPr>
                <w:rFonts w:ascii="Times New Roman" w:hAnsi="Times New Roman" w:cs="Times New Roman"/>
                <w:b/>
                <w:bCs/>
                <w:color w:val="A44A00" w:themeColor="accent5" w:themeShade="BF"/>
                <w:szCs w:val="20"/>
              </w:rPr>
              <w:t> : SERIE D</w:t>
            </w:r>
          </w:p>
        </w:tc>
        <w:tc>
          <w:tcPr>
            <w:tcW w:w="576" w:type="dxa"/>
            <w:gridSpan w:val="2"/>
          </w:tcPr>
          <w:p w14:paraId="5C719847" w14:textId="77777777" w:rsidR="008A7E00" w:rsidRPr="001E2CF5" w:rsidRDefault="008A7E00" w:rsidP="003036B7">
            <w:pPr>
              <w:jc w:val="center"/>
              <w:rPr>
                <w:rFonts w:ascii="Times New Roman" w:hAnsi="Times New Roman" w:cs="Times New Roman"/>
                <w:color w:val="C88800"/>
              </w:rPr>
            </w:pPr>
            <w:r w:rsidRPr="001E2CF5">
              <w:rPr>
                <w:rFonts w:ascii="Times New Roman" w:hAnsi="Times New Roman" w:cs="Times New Roman"/>
                <w:noProof/>
                <w:color w:val="C88800"/>
                <w:lang w:bidi="fr-FR"/>
              </w:rPr>
              <mc:AlternateContent>
                <mc:Choice Requires="wps">
                  <w:drawing>
                    <wp:inline distT="0" distB="0" distL="0" distR="0" wp14:anchorId="1A998031" wp14:editId="5F878A97">
                      <wp:extent cx="148590" cy="148590"/>
                      <wp:effectExtent l="19050" t="19050" r="22860" b="22860"/>
                      <wp:docPr id="2" name="Ovale 2" descr="Décorat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flipH="1">
                                <a:off x="0" y="0"/>
                                <a:ext cx="148590" cy="1485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C4F5A9A" id="Ovale 2" o:spid="_x0000_s1026" alt="Décoratif" style="width:11.7pt;height:11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" fillcolor="#fffcfb" strokecolor="#b77d5b [3207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91" w:type="dxa"/>
          </w:tcPr>
          <w:p w14:paraId="0CEBB82F" w14:textId="77777777" w:rsidR="008A7E00" w:rsidRPr="00897F33" w:rsidRDefault="008A7E00" w:rsidP="003036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75" w:type="dxa"/>
            <w:gridSpan w:val="4"/>
            <w:vMerge w:val="restart"/>
          </w:tcPr>
          <w:p w14:paraId="4A059520" w14:textId="77777777" w:rsidR="008A7E00" w:rsidRPr="001E2CF5" w:rsidRDefault="008A7E00" w:rsidP="003036B7">
            <w:pPr>
              <w:pStyle w:val="Titre2"/>
              <w:rPr>
                <w:rFonts w:ascii="Times New Roman" w:hAnsi="Times New Roman" w:cs="Times New Roman"/>
                <w:color w:val="A44A00" w:themeColor="accent5" w:themeShade="BF"/>
                <w:sz w:val="32"/>
                <w:szCs w:val="32"/>
              </w:rPr>
            </w:pPr>
            <w:r w:rsidRPr="003E04E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E2CF5">
              <w:rPr>
                <w:rFonts w:ascii="Times New Roman" w:hAnsi="Times New Roman" w:cs="Times New Roman"/>
                <w:color w:val="A44A00" w:themeColor="accent5" w:themeShade="BF"/>
                <w:sz w:val="32"/>
                <w:szCs w:val="32"/>
              </w:rPr>
              <w:t>BACCALAUREAT</w:t>
            </w:r>
          </w:p>
          <w:p w14:paraId="5336D35A" w14:textId="13F47C55" w:rsidR="003E04E9" w:rsidRPr="003E04E9" w:rsidRDefault="00F451E8" w:rsidP="003036B7">
            <w:pPr>
              <w:rPr>
                <w:sz w:val="28"/>
                <w:szCs w:val="28"/>
              </w:rPr>
            </w:pPr>
            <w:r w:rsidRPr="008B03FA">
              <w:rPr>
                <w:sz w:val="28"/>
                <w:szCs w:val="28"/>
              </w:rPr>
              <w:t>LYCEE ANTOINE GAUZE DE DALOA</w:t>
            </w:r>
          </w:p>
        </w:tc>
      </w:tr>
      <w:tr w:rsidR="008A7E00" w:rsidRPr="00897F33" w14:paraId="5456344F" w14:textId="77777777" w:rsidTr="003036B7">
        <w:trPr>
          <w:trHeight w:val="290"/>
        </w:trPr>
        <w:tc>
          <w:tcPr>
            <w:tcW w:w="2088" w:type="dxa"/>
            <w:vMerge/>
          </w:tcPr>
          <w:p w14:paraId="19746081" w14:textId="77777777" w:rsidR="008A7E00" w:rsidRPr="001E2CF5" w:rsidRDefault="008A7E00" w:rsidP="003036B7">
            <w:pPr>
              <w:pStyle w:val="Titre3"/>
              <w:rPr>
                <w:rFonts w:ascii="Times New Roman" w:hAnsi="Times New Roman" w:cs="Times New Roman"/>
                <w:color w:val="A44A00" w:themeColor="accent5" w:themeShade="BF"/>
              </w:rPr>
            </w:pPr>
          </w:p>
        </w:tc>
        <w:tc>
          <w:tcPr>
            <w:tcW w:w="288" w:type="dxa"/>
            <w:tcBorders>
              <w:right w:val="single" w:sz="18" w:space="0" w:color="BF1E00" w:themeColor="accent1"/>
            </w:tcBorders>
          </w:tcPr>
          <w:p w14:paraId="20A6F6E1" w14:textId="77777777" w:rsidR="008A7E00" w:rsidRPr="001E2CF5" w:rsidRDefault="008A7E00" w:rsidP="003036B7">
            <w:pPr>
              <w:rPr>
                <w:rFonts w:ascii="Times New Roman" w:hAnsi="Times New Roman" w:cs="Times New Roman"/>
                <w:noProof/>
                <w:color w:val="C88800"/>
                <w:lang w:eastAsia="en-AU"/>
              </w:rPr>
            </w:pPr>
          </w:p>
        </w:tc>
        <w:tc>
          <w:tcPr>
            <w:tcW w:w="288" w:type="dxa"/>
            <w:tcBorders>
              <w:left w:val="single" w:sz="18" w:space="0" w:color="BF1E00" w:themeColor="accent1"/>
            </w:tcBorders>
          </w:tcPr>
          <w:p w14:paraId="4059CA30" w14:textId="77777777" w:rsidR="008A7E00" w:rsidRPr="001E2CF5" w:rsidRDefault="008A7E00" w:rsidP="003036B7">
            <w:pPr>
              <w:rPr>
                <w:rFonts w:ascii="Times New Roman" w:hAnsi="Times New Roman" w:cs="Times New Roman"/>
                <w:color w:val="C88800"/>
              </w:rPr>
            </w:pPr>
          </w:p>
        </w:tc>
        <w:tc>
          <w:tcPr>
            <w:tcW w:w="191" w:type="dxa"/>
          </w:tcPr>
          <w:p w14:paraId="4FAE72F8" w14:textId="77777777" w:rsidR="008A7E00" w:rsidRPr="00897F33" w:rsidRDefault="008A7E00" w:rsidP="003036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75" w:type="dxa"/>
            <w:gridSpan w:val="4"/>
            <w:vMerge/>
          </w:tcPr>
          <w:p w14:paraId="727D84A2" w14:textId="77777777" w:rsidR="008A7E00" w:rsidRPr="00897F33" w:rsidRDefault="008A7E00" w:rsidP="003036B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A7E00" w:rsidRPr="00897F33" w14:paraId="34F73BC1" w14:textId="77777777" w:rsidTr="003036B7">
        <w:trPr>
          <w:trHeight w:val="112"/>
        </w:trPr>
        <w:tc>
          <w:tcPr>
            <w:tcW w:w="2088" w:type="dxa"/>
            <w:vMerge w:val="restart"/>
          </w:tcPr>
          <w:p w14:paraId="367EFF4A" w14:textId="77777777" w:rsidR="008A7E00" w:rsidRPr="001E2CF5" w:rsidRDefault="003E04E9" w:rsidP="003036B7">
            <w:pPr>
              <w:pStyle w:val="Titre3"/>
              <w:rPr>
                <w:rFonts w:ascii="Times New Roman" w:hAnsi="Times New Roman" w:cs="Times New Roman"/>
                <w:b/>
                <w:bCs/>
                <w:color w:val="A44A00" w:themeColor="accent5" w:themeShade="BF"/>
                <w:sz w:val="16"/>
                <w:szCs w:val="16"/>
              </w:rPr>
            </w:pPr>
            <w:r w:rsidRPr="001E2CF5">
              <w:rPr>
                <w:rFonts w:ascii="Times New Roman" w:hAnsi="Times New Roman" w:cs="Times New Roman"/>
                <w:b/>
                <w:bCs/>
                <w:color w:val="A44A00" w:themeColor="accent5" w:themeShade="BF"/>
                <w:sz w:val="16"/>
                <w:szCs w:val="16"/>
              </w:rPr>
              <w:t>2021-2022 :</w:t>
            </w:r>
          </w:p>
          <w:p w14:paraId="0A21A57A" w14:textId="6F967494" w:rsidR="003E04E9" w:rsidRPr="001E2CF5" w:rsidRDefault="003E04E9" w:rsidP="003036B7">
            <w:pPr>
              <w:pStyle w:val="Titre3"/>
              <w:rPr>
                <w:rFonts w:ascii="Times New Roman" w:hAnsi="Times New Roman" w:cs="Times New Roman"/>
                <w:b/>
                <w:bCs/>
                <w:color w:val="A44A00" w:themeColor="accent5" w:themeShade="BF"/>
                <w:sz w:val="16"/>
                <w:szCs w:val="16"/>
              </w:rPr>
            </w:pPr>
            <w:r w:rsidRPr="001E2CF5">
              <w:rPr>
                <w:rFonts w:ascii="Times New Roman" w:hAnsi="Times New Roman" w:cs="Times New Roman"/>
                <w:b/>
                <w:bCs/>
                <w:color w:val="A44A00" w:themeColor="accent5" w:themeShade="BF"/>
                <w:sz w:val="16"/>
                <w:szCs w:val="16"/>
              </w:rPr>
              <w:t>BTS : IDA</w:t>
            </w:r>
          </w:p>
        </w:tc>
        <w:tc>
          <w:tcPr>
            <w:tcW w:w="576" w:type="dxa"/>
            <w:gridSpan w:val="2"/>
          </w:tcPr>
          <w:p w14:paraId="47D5E694" w14:textId="77777777" w:rsidR="008A7E00" w:rsidRPr="001E2CF5" w:rsidRDefault="008A7E00" w:rsidP="003036B7">
            <w:pPr>
              <w:jc w:val="center"/>
              <w:rPr>
                <w:rFonts w:ascii="Times New Roman" w:hAnsi="Times New Roman" w:cs="Times New Roman"/>
                <w:color w:val="C88800"/>
              </w:rPr>
            </w:pPr>
            <w:r w:rsidRPr="001E2CF5">
              <w:rPr>
                <w:rFonts w:ascii="Times New Roman" w:hAnsi="Times New Roman" w:cs="Times New Roman"/>
                <w:noProof/>
                <w:color w:val="C88800"/>
                <w:lang w:bidi="fr-FR"/>
              </w:rPr>
              <mc:AlternateContent>
                <mc:Choice Requires="wps">
                  <w:drawing>
                    <wp:inline distT="0" distB="0" distL="0" distR="0" wp14:anchorId="23121CEE" wp14:editId="184993B9">
                      <wp:extent cx="137160" cy="137160"/>
                      <wp:effectExtent l="19050" t="19050" r="15240" b="15240"/>
                      <wp:docPr id="4" name="Ovale 4" descr="Décorat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AD3A63" id="Ovale 4" o:spid="_x0000_s1026" alt="Décoratif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" fillcolor="#fffcfb" strokecolor="#b77d5b [3207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91" w:type="dxa"/>
          </w:tcPr>
          <w:p w14:paraId="73FB8A83" w14:textId="77777777" w:rsidR="008A7E00" w:rsidRPr="00897F33" w:rsidRDefault="008A7E00" w:rsidP="003036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75" w:type="dxa"/>
            <w:gridSpan w:val="4"/>
            <w:vMerge w:val="restart"/>
          </w:tcPr>
          <w:p w14:paraId="51A0A15C" w14:textId="06797F5E" w:rsidR="008A7E00" w:rsidRPr="001E2CF5" w:rsidRDefault="00F451E8" w:rsidP="003036B7">
            <w:pPr>
              <w:pStyle w:val="Titre2"/>
              <w:rPr>
                <w:rFonts w:ascii="Times New Roman" w:hAnsi="Times New Roman" w:cs="Times New Roman"/>
                <w:color w:val="A44A00" w:themeColor="accent5" w:themeShade="BF"/>
                <w:sz w:val="32"/>
                <w:szCs w:val="32"/>
              </w:rPr>
            </w:pPr>
            <w:r w:rsidRPr="001E2CF5">
              <w:rPr>
                <w:rFonts w:ascii="Times New Roman" w:hAnsi="Times New Roman"/>
                <w:color w:val="A44A00" w:themeColor="accent5" w:themeShade="BF"/>
                <w:szCs w:val="28"/>
              </w:rPr>
              <w:t>brevet de technicien supérieur</w:t>
            </w:r>
          </w:p>
          <w:p w14:paraId="68EF58BA" w14:textId="6B38CBC1" w:rsidR="0040239C" w:rsidRDefault="0040239C" w:rsidP="003036B7">
            <w:pPr>
              <w:rPr>
                <w:sz w:val="28"/>
                <w:szCs w:val="28"/>
              </w:rPr>
            </w:pPr>
            <w:r w:rsidRPr="008B03FA">
              <w:rPr>
                <w:sz w:val="28"/>
                <w:szCs w:val="28"/>
              </w:rPr>
              <w:t>L’INSTITUT</w:t>
            </w:r>
            <w:r>
              <w:rPr>
                <w:sz w:val="28"/>
                <w:szCs w:val="28"/>
              </w:rPr>
              <w:t xml:space="preserve"> </w:t>
            </w:r>
            <w:r w:rsidRPr="008B03FA">
              <w:rPr>
                <w:sz w:val="28"/>
                <w:szCs w:val="28"/>
              </w:rPr>
              <w:t xml:space="preserve">SUPERIEUR DE GESTION ET DE COMMERCE </w:t>
            </w:r>
          </w:p>
          <w:p w14:paraId="6B03D03C" w14:textId="1222131F" w:rsidR="0040239C" w:rsidRPr="0040239C" w:rsidRDefault="0040239C" w:rsidP="003036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ISGC-MICROMEDIA DALOA</w:t>
            </w:r>
          </w:p>
          <w:p w14:paraId="1A5B206A" w14:textId="543DFBBD" w:rsidR="008A7E00" w:rsidRPr="00897F33" w:rsidRDefault="008A7E00" w:rsidP="003036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2CF5">
              <w:rPr>
                <w:rFonts w:ascii="Times New Roman" w:hAnsi="Times New Roman" w:cs="Times New Roman"/>
                <w:color w:val="A44A00" w:themeColor="accent5" w:themeShade="BF"/>
                <w:sz w:val="32"/>
                <w:szCs w:val="32"/>
              </w:rPr>
              <w:t>SPECIALITE :</w:t>
            </w:r>
            <w:r w:rsidR="003E04E9">
              <w:rPr>
                <w:rFonts w:ascii="Times New Roman" w:hAnsi="Times New Roman" w:cs="Times New Roman"/>
                <w:sz w:val="32"/>
                <w:szCs w:val="32"/>
              </w:rPr>
              <w:t xml:space="preserve"> INFORMATIQUE ET</w:t>
            </w:r>
            <w:r w:rsidRPr="00897F33">
              <w:rPr>
                <w:rFonts w:ascii="Times New Roman" w:hAnsi="Times New Roman" w:cs="Times New Roman"/>
                <w:sz w:val="32"/>
                <w:szCs w:val="32"/>
              </w:rPr>
              <w:t xml:space="preserve"> DEVELOPPE</w:t>
            </w:r>
            <w:r w:rsidR="003E04E9">
              <w:rPr>
                <w:rFonts w:ascii="Times New Roman" w:hAnsi="Times New Roman" w:cs="Times New Roman"/>
                <w:sz w:val="32"/>
                <w:szCs w:val="32"/>
              </w:rPr>
              <w:t>UR</w:t>
            </w:r>
            <w:r w:rsidRPr="00897F33">
              <w:rPr>
                <w:rFonts w:ascii="Times New Roman" w:hAnsi="Times New Roman" w:cs="Times New Roman"/>
                <w:sz w:val="32"/>
                <w:szCs w:val="32"/>
              </w:rPr>
              <w:t xml:space="preserve"> D’APPLICATIONS </w:t>
            </w:r>
          </w:p>
        </w:tc>
      </w:tr>
      <w:tr w:rsidR="008A7E00" w:rsidRPr="00897F33" w14:paraId="14FDD9C0" w14:textId="77777777" w:rsidTr="003036B7">
        <w:trPr>
          <w:trHeight w:val="1103"/>
        </w:trPr>
        <w:tc>
          <w:tcPr>
            <w:tcW w:w="2088" w:type="dxa"/>
            <w:vMerge/>
          </w:tcPr>
          <w:p w14:paraId="0BBC2C44" w14:textId="77777777" w:rsidR="008A7E00" w:rsidRPr="00897F33" w:rsidRDefault="008A7E00" w:rsidP="003036B7">
            <w:pPr>
              <w:pStyle w:val="Titre3"/>
              <w:rPr>
                <w:rFonts w:ascii="Times New Roman" w:hAnsi="Times New Roman" w:cs="Times New Roman"/>
              </w:rPr>
            </w:pPr>
          </w:p>
        </w:tc>
        <w:tc>
          <w:tcPr>
            <w:tcW w:w="288" w:type="dxa"/>
            <w:tcBorders>
              <w:right w:val="single" w:sz="18" w:space="0" w:color="BF1E00" w:themeColor="accent1"/>
            </w:tcBorders>
          </w:tcPr>
          <w:p w14:paraId="4CFAD550" w14:textId="77777777" w:rsidR="008A7E00" w:rsidRPr="001E2CF5" w:rsidRDefault="008A7E00" w:rsidP="003036B7">
            <w:pPr>
              <w:rPr>
                <w:rFonts w:ascii="Times New Roman" w:hAnsi="Times New Roman" w:cs="Times New Roman"/>
                <w:noProof/>
                <w:color w:val="C88800"/>
                <w:lang w:eastAsia="en-AU"/>
              </w:rPr>
            </w:pPr>
          </w:p>
        </w:tc>
        <w:tc>
          <w:tcPr>
            <w:tcW w:w="288" w:type="dxa"/>
            <w:tcBorders>
              <w:left w:val="single" w:sz="18" w:space="0" w:color="BF1E00" w:themeColor="accent1"/>
            </w:tcBorders>
          </w:tcPr>
          <w:p w14:paraId="4DD64922" w14:textId="77777777" w:rsidR="008A7E00" w:rsidRPr="001E2CF5" w:rsidRDefault="008A7E00" w:rsidP="003036B7">
            <w:pPr>
              <w:rPr>
                <w:rFonts w:ascii="Times New Roman" w:hAnsi="Times New Roman" w:cs="Times New Roman"/>
                <w:color w:val="C88800"/>
              </w:rPr>
            </w:pPr>
          </w:p>
        </w:tc>
        <w:tc>
          <w:tcPr>
            <w:tcW w:w="191" w:type="dxa"/>
          </w:tcPr>
          <w:p w14:paraId="30C08CD9" w14:textId="77777777" w:rsidR="008A7E00" w:rsidRPr="00897F33" w:rsidRDefault="008A7E00" w:rsidP="003036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75" w:type="dxa"/>
            <w:gridSpan w:val="4"/>
            <w:vMerge/>
          </w:tcPr>
          <w:p w14:paraId="65E81F18" w14:textId="77777777" w:rsidR="008A7E00" w:rsidRPr="00897F33" w:rsidRDefault="008A7E00" w:rsidP="003036B7">
            <w:pPr>
              <w:rPr>
                <w:rFonts w:ascii="Times New Roman" w:hAnsi="Times New Roman" w:cs="Times New Roman"/>
              </w:rPr>
            </w:pPr>
          </w:p>
        </w:tc>
      </w:tr>
      <w:tr w:rsidR="008A7E00" w:rsidRPr="00897F33" w14:paraId="3A5868BF" w14:textId="77777777" w:rsidTr="003036B7">
        <w:trPr>
          <w:trHeight w:val="627"/>
        </w:trPr>
        <w:tc>
          <w:tcPr>
            <w:tcW w:w="11530" w:type="dxa"/>
            <w:gridSpan w:val="8"/>
          </w:tcPr>
          <w:p w14:paraId="5D28FD36" w14:textId="1871FDDA" w:rsidR="003036B7" w:rsidRPr="001E2CF5" w:rsidRDefault="003036B7" w:rsidP="003036B7">
            <w:pPr>
              <w:rPr>
                <w:rFonts w:ascii="Times New Roman" w:hAnsi="Times New Roman" w:cs="Times New Roman"/>
                <w:b/>
                <w:bCs/>
                <w:color w:val="A44A00" w:themeColor="accent5" w:themeShade="BF"/>
                <w:sz w:val="40"/>
                <w:szCs w:val="40"/>
                <w:u w:val="single" w:color="C00000"/>
              </w:rPr>
            </w:pPr>
            <w:r w:rsidRPr="001E2CF5">
              <w:rPr>
                <w:rFonts w:ascii="Times New Roman" w:hAnsi="Times New Roman" w:cs="Times New Roman"/>
                <w:b/>
                <w:bCs/>
                <w:color w:val="A44A00" w:themeColor="accent5" w:themeShade="BF"/>
                <w:sz w:val="40"/>
                <w:szCs w:val="40"/>
                <w:u w:val="single" w:color="C00000"/>
              </w:rPr>
              <w:t>CERTICAT</w:t>
            </w:r>
          </w:p>
          <w:p w14:paraId="69976228" w14:textId="668F2AA9" w:rsidR="008A7E00" w:rsidRPr="008A2915" w:rsidRDefault="008A7E00" w:rsidP="00121E04">
            <w:pPr>
              <w:ind w:left="720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8A2915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CERTIFI</w:t>
            </w:r>
            <w:r w:rsidR="003036B7" w:rsidRPr="008A2915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E</w:t>
            </w:r>
            <w:r w:rsidRPr="008A2915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EN WEBMASTER CHEZ GOMYCODE</w:t>
            </w:r>
          </w:p>
          <w:p w14:paraId="6F9D7657" w14:textId="053193D5" w:rsidR="008A7E00" w:rsidRPr="008A2915" w:rsidRDefault="008A7E00" w:rsidP="00121E04">
            <w:pPr>
              <w:ind w:left="720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8A2915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DU 10/12</w:t>
            </w:r>
            <w:r w:rsidR="00217131" w:rsidRPr="008A2915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/2024</w:t>
            </w:r>
            <w:r w:rsidRPr="008A2915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AU 18/03 2025</w:t>
            </w:r>
          </w:p>
          <w:p w14:paraId="3DABBA65" w14:textId="001A8CF6" w:rsidR="001E2CF5" w:rsidRPr="001E2CF5" w:rsidRDefault="000C1F6B" w:rsidP="0074028F">
            <w:pPr>
              <w:rPr>
                <w:rFonts w:ascii="Times New Roman" w:hAnsi="Times New Roman"/>
                <w:b/>
                <w:bCs/>
                <w:color w:val="A44A00" w:themeColor="accent5" w:themeShade="BF"/>
                <w:sz w:val="40"/>
                <w:szCs w:val="40"/>
                <w:u w:val="thick" w:color="C00000"/>
              </w:rPr>
            </w:pPr>
            <w:r w:rsidRPr="001E2CF5">
              <w:rPr>
                <w:rFonts w:ascii="Times New Roman" w:hAnsi="Times New Roman"/>
                <w:b/>
                <w:bCs/>
                <w:color w:val="A44A00" w:themeColor="accent5" w:themeShade="BF"/>
                <w:sz w:val="40"/>
                <w:szCs w:val="40"/>
                <w:u w:val="thick" w:color="C00000"/>
              </w:rPr>
              <w:t>EXPERIENCES PROFESSIONNELLES</w:t>
            </w:r>
          </w:p>
          <w:p w14:paraId="1E01D532" w14:textId="513872AA" w:rsidR="008A2915" w:rsidRPr="00121E04" w:rsidRDefault="008A2915" w:rsidP="0074028F">
            <w:pPr>
              <w:spacing w:line="276" w:lineRule="auto"/>
              <w:ind w:left="720"/>
              <w:rPr>
                <w:rFonts w:ascii="Times New Roman" w:hAnsi="Times New Roman"/>
                <w:sz w:val="32"/>
                <w:szCs w:val="32"/>
              </w:rPr>
            </w:pPr>
            <w:r w:rsidRPr="001E2CF5">
              <w:rPr>
                <w:rFonts w:ascii="Times New Roman" w:hAnsi="Times New Roman"/>
                <w:b/>
                <w:color w:val="A44A00" w:themeColor="accent5" w:themeShade="BF"/>
                <w:sz w:val="32"/>
                <w:szCs w:val="32"/>
              </w:rPr>
              <w:t>2021-</w:t>
            </w:r>
            <w:r w:rsidR="00121E04" w:rsidRPr="001E2CF5">
              <w:rPr>
                <w:rFonts w:ascii="Times New Roman" w:hAnsi="Times New Roman"/>
                <w:b/>
                <w:color w:val="A44A00" w:themeColor="accent5" w:themeShade="BF"/>
                <w:sz w:val="32"/>
                <w:szCs w:val="32"/>
              </w:rPr>
              <w:t>2023 :</w:t>
            </w:r>
            <w:r w:rsidRPr="00121E04">
              <w:rPr>
                <w:rFonts w:ascii="Times New Roman" w:hAnsi="Times New Roman"/>
                <w:sz w:val="32"/>
                <w:szCs w:val="32"/>
              </w:rPr>
              <w:t xml:space="preserve"> data manager au district sanitaire de Daloa</w:t>
            </w:r>
          </w:p>
          <w:p w14:paraId="7145910F" w14:textId="77777777" w:rsidR="008A2915" w:rsidRPr="00121E04" w:rsidRDefault="008A2915" w:rsidP="0074028F">
            <w:pPr>
              <w:spacing w:line="276" w:lineRule="auto"/>
              <w:ind w:left="720"/>
              <w:rPr>
                <w:rFonts w:ascii="Times New Roman" w:hAnsi="Times New Roman"/>
                <w:sz w:val="32"/>
                <w:szCs w:val="32"/>
              </w:rPr>
            </w:pPr>
            <w:r w:rsidRPr="001E2CF5">
              <w:rPr>
                <w:rFonts w:ascii="Times New Roman" w:hAnsi="Times New Roman"/>
                <w:b/>
                <w:color w:val="A44A00" w:themeColor="accent5" w:themeShade="BF"/>
                <w:sz w:val="32"/>
                <w:szCs w:val="32"/>
              </w:rPr>
              <w:t>2022-2023 :</w:t>
            </w:r>
            <w:r w:rsidRPr="00121E04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 w:rsidRPr="00121E04">
              <w:rPr>
                <w:rFonts w:ascii="Times New Roman" w:hAnsi="Times New Roman"/>
                <w:sz w:val="32"/>
                <w:szCs w:val="32"/>
              </w:rPr>
              <w:t>stage a IVOIRE CONSULTING GROUP</w:t>
            </w:r>
          </w:p>
          <w:p w14:paraId="13E7D125" w14:textId="59405E8C" w:rsidR="008A2915" w:rsidRPr="00121E04" w:rsidRDefault="008A2915" w:rsidP="0074028F">
            <w:pPr>
              <w:spacing w:line="276" w:lineRule="auto"/>
              <w:ind w:left="720"/>
              <w:rPr>
                <w:rFonts w:ascii="Times New Roman" w:hAnsi="Times New Roman"/>
                <w:sz w:val="32"/>
                <w:szCs w:val="32"/>
              </w:rPr>
            </w:pPr>
            <w:r w:rsidRPr="001E2CF5">
              <w:rPr>
                <w:rFonts w:ascii="Times New Roman" w:hAnsi="Times New Roman"/>
                <w:b/>
                <w:color w:val="A44A00" w:themeColor="accent5" w:themeShade="BF"/>
                <w:sz w:val="32"/>
                <w:szCs w:val="32"/>
              </w:rPr>
              <w:t>2023</w:t>
            </w:r>
            <w:r w:rsidRPr="00121E04">
              <w:rPr>
                <w:rFonts w:ascii="Times New Roman" w:hAnsi="Times New Roman"/>
                <w:b/>
                <w:sz w:val="32"/>
                <w:szCs w:val="32"/>
              </w:rPr>
              <w:t> </w:t>
            </w:r>
            <w:r w:rsidRPr="001E2CF5">
              <w:rPr>
                <w:rFonts w:ascii="Times New Roman" w:hAnsi="Times New Roman"/>
                <w:b/>
                <w:color w:val="A44A00" w:themeColor="accent5" w:themeShade="BF"/>
                <w:sz w:val="32"/>
                <w:szCs w:val="32"/>
              </w:rPr>
              <w:t>:</w:t>
            </w:r>
            <w:r w:rsidRPr="00121E04">
              <w:rPr>
                <w:rFonts w:ascii="Times New Roman" w:hAnsi="Times New Roman"/>
                <w:sz w:val="32"/>
                <w:szCs w:val="32"/>
              </w:rPr>
              <w:t xml:space="preserve"> création d’application de gestion de location pour IVOIRE CONSULTING GROUP</w:t>
            </w:r>
            <w:r w:rsidRPr="00121E04">
              <w:rPr>
                <w:rFonts w:ascii="Times New Roman" w:hAnsi="Times New Roman"/>
                <w:sz w:val="32"/>
                <w:szCs w:val="32"/>
              </w:rPr>
              <w:t xml:space="preserve"> avec </w:t>
            </w:r>
            <w:r w:rsidR="00121E04" w:rsidRPr="00121E04">
              <w:rPr>
                <w:rFonts w:ascii="Times New Roman" w:hAnsi="Times New Roman"/>
                <w:sz w:val="32"/>
                <w:szCs w:val="32"/>
              </w:rPr>
              <w:t>WinDev</w:t>
            </w:r>
          </w:p>
          <w:p w14:paraId="2C7575D0" w14:textId="3B6B6210" w:rsidR="008A2915" w:rsidRPr="00121E04" w:rsidRDefault="008A2915" w:rsidP="0074028F">
            <w:pPr>
              <w:spacing w:line="276" w:lineRule="auto"/>
              <w:ind w:left="720"/>
              <w:rPr>
                <w:rFonts w:ascii="Times New Roman" w:hAnsi="Times New Roman"/>
                <w:sz w:val="32"/>
                <w:szCs w:val="32"/>
              </w:rPr>
            </w:pPr>
            <w:r w:rsidRPr="001E2CF5">
              <w:rPr>
                <w:rFonts w:ascii="Times New Roman" w:hAnsi="Times New Roman"/>
                <w:b/>
                <w:color w:val="A44A00" w:themeColor="accent5" w:themeShade="BF"/>
                <w:sz w:val="32"/>
                <w:szCs w:val="32"/>
              </w:rPr>
              <w:t>2023 :</w:t>
            </w:r>
            <w:r w:rsidRPr="00121E04">
              <w:rPr>
                <w:rFonts w:ascii="Times New Roman" w:hAnsi="Times New Roman"/>
                <w:sz w:val="32"/>
                <w:szCs w:val="32"/>
              </w:rPr>
              <w:t xml:space="preserve"> création d’une application de gestion de personnels pour la MISSION EVANGELIQUE LA GRACE DE DIEU</w:t>
            </w:r>
            <w:r w:rsidRPr="00121E04">
              <w:rPr>
                <w:rFonts w:ascii="Times New Roman" w:hAnsi="Times New Roman"/>
                <w:sz w:val="32"/>
                <w:szCs w:val="32"/>
              </w:rPr>
              <w:t xml:space="preserve"> avec </w:t>
            </w:r>
            <w:r w:rsidR="00121E04" w:rsidRPr="00121E04">
              <w:rPr>
                <w:rFonts w:ascii="Times New Roman" w:hAnsi="Times New Roman"/>
                <w:sz w:val="32"/>
                <w:szCs w:val="32"/>
              </w:rPr>
              <w:t>WinDev</w:t>
            </w:r>
          </w:p>
          <w:p w14:paraId="4A5601D2" w14:textId="413D7B9F" w:rsidR="008A2915" w:rsidRPr="00121E04" w:rsidRDefault="008A2915" w:rsidP="0074028F">
            <w:pPr>
              <w:spacing w:line="276" w:lineRule="auto"/>
              <w:ind w:left="720"/>
              <w:rPr>
                <w:rFonts w:ascii="Times New Roman" w:hAnsi="Times New Roman"/>
                <w:sz w:val="32"/>
                <w:szCs w:val="32"/>
              </w:rPr>
            </w:pPr>
            <w:r w:rsidRPr="001E2CF5">
              <w:rPr>
                <w:rFonts w:ascii="Times New Roman" w:hAnsi="Times New Roman"/>
                <w:b/>
                <w:color w:val="A44A00" w:themeColor="accent5" w:themeShade="BF"/>
                <w:sz w:val="32"/>
                <w:szCs w:val="32"/>
              </w:rPr>
              <w:t>2023 :</w:t>
            </w:r>
            <w:r w:rsidRPr="00121E04">
              <w:rPr>
                <w:rFonts w:ascii="Times New Roman" w:hAnsi="Times New Roman"/>
                <w:sz w:val="32"/>
                <w:szCs w:val="32"/>
              </w:rPr>
              <w:t xml:space="preserve"> création d’une application de gestion de ferme</w:t>
            </w:r>
            <w:r w:rsidRPr="00121E04">
              <w:rPr>
                <w:rFonts w:ascii="Times New Roman" w:hAnsi="Times New Roman"/>
                <w:sz w:val="32"/>
                <w:szCs w:val="32"/>
              </w:rPr>
              <w:t xml:space="preserve"> avec </w:t>
            </w:r>
            <w:r w:rsidR="00121E04" w:rsidRPr="00121E04">
              <w:rPr>
                <w:rFonts w:ascii="Times New Roman" w:hAnsi="Times New Roman"/>
                <w:sz w:val="32"/>
                <w:szCs w:val="32"/>
              </w:rPr>
              <w:t>WinDev</w:t>
            </w:r>
          </w:p>
          <w:p w14:paraId="25CB9E9B" w14:textId="38EC6C90" w:rsidR="008A2915" w:rsidRPr="00121E04" w:rsidRDefault="008A2915" w:rsidP="0074028F">
            <w:pPr>
              <w:spacing w:line="276" w:lineRule="auto"/>
              <w:ind w:left="720"/>
              <w:rPr>
                <w:rFonts w:ascii="Times New Roman" w:hAnsi="Times New Roman"/>
                <w:sz w:val="32"/>
                <w:szCs w:val="32"/>
              </w:rPr>
            </w:pPr>
            <w:r w:rsidRPr="001E2CF5">
              <w:rPr>
                <w:rFonts w:ascii="Times New Roman" w:hAnsi="Times New Roman"/>
                <w:b/>
                <w:color w:val="A44A00" w:themeColor="accent5" w:themeShade="BF"/>
                <w:sz w:val="32"/>
                <w:szCs w:val="32"/>
              </w:rPr>
              <w:t>2023 :</w:t>
            </w:r>
            <w:r w:rsidRPr="00121E04">
              <w:rPr>
                <w:rFonts w:ascii="Times New Roman" w:hAnsi="Times New Roman"/>
                <w:sz w:val="32"/>
                <w:szCs w:val="32"/>
              </w:rPr>
              <w:t xml:space="preserve"> création d’une application de gestion</w:t>
            </w:r>
            <w:r w:rsidR="00121E04" w:rsidRPr="00121E04">
              <w:rPr>
                <w:rFonts w:ascii="Times New Roman" w:hAnsi="Times New Roman"/>
                <w:sz w:val="32"/>
                <w:szCs w:val="32"/>
              </w:rPr>
              <w:t xml:space="preserve"> de produits fitosanitaire</w:t>
            </w:r>
            <w:r w:rsidRPr="00121E04">
              <w:rPr>
                <w:rFonts w:ascii="Times New Roman" w:hAnsi="Times New Roman"/>
                <w:sz w:val="32"/>
                <w:szCs w:val="32"/>
              </w:rPr>
              <w:t xml:space="preserve"> pour le ministère de l’agriculture de Daloa  </w:t>
            </w:r>
          </w:p>
          <w:p w14:paraId="24C70907" w14:textId="77777777" w:rsidR="008A2915" w:rsidRPr="00121E04" w:rsidRDefault="008A2915" w:rsidP="0074028F">
            <w:pPr>
              <w:spacing w:line="276" w:lineRule="auto"/>
              <w:ind w:left="720"/>
              <w:rPr>
                <w:rFonts w:ascii="Times New Roman" w:hAnsi="Times New Roman"/>
                <w:sz w:val="32"/>
                <w:szCs w:val="32"/>
              </w:rPr>
            </w:pPr>
            <w:r w:rsidRPr="001E2CF5">
              <w:rPr>
                <w:rFonts w:ascii="Times New Roman" w:hAnsi="Times New Roman"/>
                <w:b/>
                <w:color w:val="A44A00" w:themeColor="accent5" w:themeShade="BF"/>
                <w:sz w:val="32"/>
                <w:szCs w:val="32"/>
              </w:rPr>
              <w:t>2023 :</w:t>
            </w:r>
            <w:r w:rsidRPr="00121E04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 w:rsidRPr="00121E04">
              <w:rPr>
                <w:rFonts w:ascii="Times New Roman" w:hAnsi="Times New Roman"/>
                <w:sz w:val="32"/>
                <w:szCs w:val="32"/>
              </w:rPr>
              <w:t>création d’une application de gestion des élèves la gloire entreprise</w:t>
            </w:r>
          </w:p>
          <w:p w14:paraId="36EA691A" w14:textId="77777777" w:rsidR="00121E04" w:rsidRPr="00121E04" w:rsidRDefault="00121E04" w:rsidP="0074028F">
            <w:pPr>
              <w:spacing w:line="276" w:lineRule="auto"/>
              <w:ind w:left="720"/>
              <w:rPr>
                <w:rFonts w:ascii="Times New Roman" w:hAnsi="Times New Roman"/>
                <w:sz w:val="32"/>
                <w:szCs w:val="32"/>
              </w:rPr>
            </w:pPr>
            <w:r w:rsidRPr="001E2CF5">
              <w:rPr>
                <w:rFonts w:ascii="Times New Roman" w:hAnsi="Times New Roman"/>
                <w:b/>
                <w:bCs/>
                <w:color w:val="A44A00" w:themeColor="accent5" w:themeShade="BF"/>
                <w:sz w:val="32"/>
                <w:szCs w:val="32"/>
              </w:rPr>
              <w:t>2024 :</w:t>
            </w:r>
            <w:r w:rsidRPr="00121E04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 w:rsidRPr="00121E04">
              <w:rPr>
                <w:rFonts w:ascii="Times New Roman" w:hAnsi="Times New Roman"/>
                <w:sz w:val="32"/>
                <w:szCs w:val="32"/>
              </w:rPr>
              <w:t>création d’une application de gestion d’association pour la MEGD</w:t>
            </w:r>
          </w:p>
          <w:p w14:paraId="79671C7E" w14:textId="77777777" w:rsidR="000C1F6B" w:rsidRDefault="000C1F6B" w:rsidP="0074028F">
            <w:pPr>
              <w:spacing w:line="276" w:lineRule="auto"/>
              <w:rPr>
                <w:rFonts w:ascii="Times New Roman" w:hAnsi="Times New Roman" w:cs="Times New Roman"/>
                <w:color w:val="auto"/>
                <w:sz w:val="40"/>
                <w:szCs w:val="40"/>
              </w:rPr>
            </w:pPr>
          </w:p>
          <w:p w14:paraId="22841B97" w14:textId="77777777" w:rsidR="00536E8C" w:rsidRDefault="00536E8C" w:rsidP="0074028F">
            <w:pPr>
              <w:spacing w:line="276" w:lineRule="auto"/>
              <w:rPr>
                <w:rFonts w:ascii="Times New Roman" w:hAnsi="Times New Roman" w:cs="Times New Roman"/>
                <w:color w:val="auto"/>
                <w:sz w:val="40"/>
                <w:szCs w:val="40"/>
              </w:rPr>
            </w:pPr>
          </w:p>
          <w:p w14:paraId="00EECD6D" w14:textId="77777777" w:rsidR="00536E8C" w:rsidRPr="00121E04" w:rsidRDefault="00536E8C" w:rsidP="0074028F">
            <w:pPr>
              <w:spacing w:line="276" w:lineRule="auto"/>
              <w:rPr>
                <w:rFonts w:ascii="Times New Roman" w:hAnsi="Times New Roman" w:cs="Times New Roman"/>
                <w:color w:val="auto"/>
                <w:sz w:val="40"/>
                <w:szCs w:val="40"/>
              </w:rPr>
            </w:pPr>
          </w:p>
          <w:p w14:paraId="06D1D155" w14:textId="77777777" w:rsidR="008A7E00" w:rsidRPr="00897F33" w:rsidRDefault="008A7E00" w:rsidP="003036B7">
            <w:pPr>
              <w:rPr>
                <w:rFonts w:ascii="Times New Roman" w:hAnsi="Times New Roman" w:cs="Times New Roman"/>
              </w:rPr>
            </w:pPr>
          </w:p>
        </w:tc>
      </w:tr>
      <w:tr w:rsidR="008A7E00" w:rsidRPr="00897F33" w14:paraId="206AE2F3" w14:textId="77777777" w:rsidTr="003036B7">
        <w:trPr>
          <w:trHeight w:val="405"/>
        </w:trPr>
        <w:tc>
          <w:tcPr>
            <w:tcW w:w="5745" w:type="dxa"/>
            <w:gridSpan w:val="6"/>
          </w:tcPr>
          <w:p w14:paraId="6CB72A12" w14:textId="77777777" w:rsidR="008A7E00" w:rsidRPr="00897F33" w:rsidRDefault="00000000" w:rsidP="003036B7">
            <w:pPr>
              <w:pStyle w:val="Titre1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40"/>
                  <w:szCs w:val="40"/>
                  <w:u w:val="single"/>
                </w:rPr>
                <w:id w:val="-1392877668"/>
                <w:placeholder>
                  <w:docPart w:val="8913F399FB94476298052175A5C3DF73"/>
                </w:placeholder>
                <w:temporary/>
                <w:showingPlcHdr/>
                <w15:appearance w15:val="hidden"/>
              </w:sdtPr>
              <w:sdtContent>
                <w:r w:rsidR="008A7E00" w:rsidRPr="001E2CF5">
                  <w:rPr>
                    <w:rFonts w:ascii="Times New Roman" w:hAnsi="Times New Roman" w:cs="Times New Roman"/>
                    <w:b/>
                    <w:bCs/>
                    <w:color w:val="A44A00" w:themeColor="accent5" w:themeShade="BF"/>
                    <w:sz w:val="40"/>
                    <w:szCs w:val="40"/>
                    <w:u w:val="single"/>
                    <w:lang w:bidi="fr-FR"/>
                  </w:rPr>
                  <w:t>Compétences</w:t>
                </w:r>
              </w:sdtContent>
            </w:sdt>
          </w:p>
        </w:tc>
        <w:tc>
          <w:tcPr>
            <w:tcW w:w="302" w:type="dxa"/>
          </w:tcPr>
          <w:p w14:paraId="49D5E7B4" w14:textId="77777777" w:rsidR="008A7E00" w:rsidRPr="00897F33" w:rsidRDefault="008A7E00" w:rsidP="003036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3" w:type="dxa"/>
          </w:tcPr>
          <w:p w14:paraId="2E26C546" w14:textId="77777777" w:rsidR="008A7E00" w:rsidRPr="00897F33" w:rsidRDefault="00000000" w:rsidP="003036B7">
            <w:pPr>
              <w:pStyle w:val="Titre1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40"/>
                  <w:szCs w:val="40"/>
                  <w:u w:val="single"/>
                </w:rPr>
                <w:id w:val="926163282"/>
                <w:placeholder>
                  <w:docPart w:val="E91C5349113D4EA18DD89318B0FF61E6"/>
                </w:placeholder>
                <w:temporary/>
                <w:showingPlcHdr/>
                <w15:appearance w15:val="hidden"/>
              </w:sdtPr>
              <w:sdtContent>
                <w:r w:rsidR="008A7E00" w:rsidRPr="001E2CF5">
                  <w:rPr>
                    <w:rFonts w:ascii="Times New Roman" w:hAnsi="Times New Roman" w:cs="Times New Roman"/>
                    <w:b/>
                    <w:bCs/>
                    <w:color w:val="A44A00" w:themeColor="accent5" w:themeShade="BF"/>
                    <w:sz w:val="40"/>
                    <w:szCs w:val="40"/>
                    <w:u w:val="single"/>
                    <w:lang w:bidi="fr-FR"/>
                  </w:rPr>
                  <w:t>Activités</w:t>
                </w:r>
              </w:sdtContent>
            </w:sdt>
          </w:p>
        </w:tc>
      </w:tr>
      <w:tr w:rsidR="008A7E00" w:rsidRPr="00897F33" w14:paraId="5E7A542C" w14:textId="77777777" w:rsidTr="003036B7">
        <w:trPr>
          <w:trHeight w:val="715"/>
        </w:trPr>
        <w:tc>
          <w:tcPr>
            <w:tcW w:w="5745" w:type="dxa"/>
            <w:gridSpan w:val="6"/>
          </w:tcPr>
          <w:p w14:paraId="3F9159EC" w14:textId="77777777" w:rsidR="008A7E00" w:rsidRDefault="008A7E00" w:rsidP="003036B7">
            <w:pPr>
              <w:pStyle w:val="Listepuce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897F33">
              <w:rPr>
                <w:rFonts w:ascii="Times New Roman" w:hAnsi="Times New Roman" w:cs="Times New Roman"/>
                <w:sz w:val="32"/>
                <w:szCs w:val="32"/>
              </w:rPr>
              <w:t>Outils informatiques</w:t>
            </w:r>
          </w:p>
          <w:p w14:paraId="26FB9A46" w14:textId="70E4B9E0" w:rsidR="003036B7" w:rsidRPr="00897F33" w:rsidRDefault="003036B7" w:rsidP="003036B7">
            <w:pPr>
              <w:pStyle w:val="Listepuce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PARK OFFICE</w:t>
            </w:r>
          </w:p>
          <w:p w14:paraId="46337DD0" w14:textId="74C53F4A" w:rsidR="008A7E00" w:rsidRDefault="008A7E00" w:rsidP="003036B7">
            <w:pPr>
              <w:pStyle w:val="Listepuce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897F33">
              <w:rPr>
                <w:rFonts w:ascii="Times New Roman" w:hAnsi="Times New Roman" w:cs="Times New Roman"/>
                <w:sz w:val="32"/>
                <w:szCs w:val="32"/>
              </w:rPr>
              <w:t xml:space="preserve">HTML/CSS </w:t>
            </w:r>
            <w:r w:rsidR="00035311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Pr="00897F33">
              <w:rPr>
                <w:rFonts w:ascii="Times New Roman" w:hAnsi="Times New Roman" w:cs="Times New Roman"/>
                <w:sz w:val="32"/>
                <w:szCs w:val="32"/>
              </w:rPr>
              <w:t xml:space="preserve"> JAVASCRIPT</w:t>
            </w:r>
          </w:p>
          <w:p w14:paraId="5687A522" w14:textId="6E898498" w:rsidR="00035311" w:rsidRDefault="00035311" w:rsidP="003036B7">
            <w:pPr>
              <w:pStyle w:val="Listepuce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PHP/WINDEV/GIT &amp; GITUB</w:t>
            </w:r>
          </w:p>
          <w:p w14:paraId="60FF3B84" w14:textId="050E33A9" w:rsidR="00162481" w:rsidRPr="00897F33" w:rsidRDefault="00162481" w:rsidP="003036B7">
            <w:pPr>
              <w:pStyle w:val="Listepuce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SQL/WORDPRESS/</w:t>
            </w:r>
          </w:p>
          <w:p w14:paraId="6793F6D4" w14:textId="77777777" w:rsidR="008A7E00" w:rsidRPr="00897F33" w:rsidRDefault="008A7E00" w:rsidP="00162481">
            <w:pPr>
              <w:pStyle w:val="Listepuces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  <w:p w14:paraId="32711A87" w14:textId="77777777" w:rsidR="008A7E00" w:rsidRPr="00897F33" w:rsidRDefault="008A7E00" w:rsidP="003036B7">
            <w:pPr>
              <w:pStyle w:val="Listepuces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</w:tcPr>
          <w:p w14:paraId="38137C05" w14:textId="77777777" w:rsidR="008A7E00" w:rsidRPr="00897F33" w:rsidRDefault="008A7E00" w:rsidP="003036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3" w:type="dxa"/>
          </w:tcPr>
          <w:p w14:paraId="5E899086" w14:textId="532E0F6B" w:rsidR="008A7E00" w:rsidRPr="001E2CF5" w:rsidRDefault="00162481" w:rsidP="003036B7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1E2CF5">
              <w:rPr>
                <w:rFonts w:ascii="Times New Roman" w:hAnsi="Times New Roman" w:cs="Times New Roman"/>
                <w:sz w:val="32"/>
                <w:szCs w:val="32"/>
              </w:rPr>
              <w:t>A LA CHECHERCHE D’EMPLOI</w:t>
            </w:r>
          </w:p>
        </w:tc>
      </w:tr>
      <w:tr w:rsidR="008A7E00" w:rsidRPr="00897F33" w14:paraId="77FBFDFE" w14:textId="77777777" w:rsidTr="003036B7">
        <w:trPr>
          <w:trHeight w:val="449"/>
        </w:trPr>
        <w:tc>
          <w:tcPr>
            <w:tcW w:w="5745" w:type="dxa"/>
            <w:gridSpan w:val="6"/>
          </w:tcPr>
          <w:p w14:paraId="15FC009E" w14:textId="4F5529EE" w:rsidR="008A7E00" w:rsidRPr="00897F33" w:rsidRDefault="00EA65A5" w:rsidP="003036B7">
            <w:pPr>
              <w:pStyle w:val="Titre1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1E2CF5">
              <w:rPr>
                <w:rFonts w:ascii="Times New Roman" w:hAnsi="Times New Roman" w:cs="Times New Roman"/>
                <w:b/>
                <w:bCs/>
                <w:color w:val="A44A00" w:themeColor="accent5" w:themeShade="BF"/>
                <w:sz w:val="40"/>
                <w:szCs w:val="40"/>
                <w:u w:val="single"/>
              </w:rPr>
              <w:t>PERSONNALITES</w:t>
            </w:r>
          </w:p>
        </w:tc>
        <w:tc>
          <w:tcPr>
            <w:tcW w:w="302" w:type="dxa"/>
          </w:tcPr>
          <w:p w14:paraId="7FB05EB3" w14:textId="77777777" w:rsidR="008A7E00" w:rsidRPr="00897F33" w:rsidRDefault="008A7E00" w:rsidP="003036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3" w:type="dxa"/>
          </w:tcPr>
          <w:p w14:paraId="2C2DE6CD" w14:textId="0278EAE8" w:rsidR="008A7E00" w:rsidRPr="00897F33" w:rsidRDefault="00D96104" w:rsidP="003036B7">
            <w:pPr>
              <w:pStyle w:val="Titre1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1E2CF5">
              <w:rPr>
                <w:rFonts w:ascii="Times New Roman" w:hAnsi="Times New Roman" w:cs="Times New Roman"/>
                <w:b/>
                <w:bCs/>
                <w:color w:val="A44A00" w:themeColor="accent5" w:themeShade="BF"/>
                <w:sz w:val="40"/>
                <w:szCs w:val="40"/>
                <w:u w:val="single"/>
              </w:rPr>
              <w:t>atous</w:t>
            </w:r>
          </w:p>
        </w:tc>
      </w:tr>
      <w:tr w:rsidR="008A7E00" w:rsidRPr="00897F33" w14:paraId="37D6E6FC" w14:textId="77777777" w:rsidTr="003036B7">
        <w:trPr>
          <w:trHeight w:val="1453"/>
        </w:trPr>
        <w:tc>
          <w:tcPr>
            <w:tcW w:w="5745" w:type="dxa"/>
            <w:gridSpan w:val="6"/>
          </w:tcPr>
          <w:p w14:paraId="194BE9F8" w14:textId="77777777" w:rsidR="008A7E00" w:rsidRDefault="008A7E00" w:rsidP="003036B7">
            <w:pPr>
              <w:pStyle w:val="Listepuce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fr-CI"/>
              </w:rPr>
            </w:pPr>
            <w:r w:rsidRPr="0059759F">
              <w:rPr>
                <w:rFonts w:ascii="Times New Roman" w:hAnsi="Times New Roman" w:cs="Times New Roman"/>
                <w:sz w:val="32"/>
                <w:szCs w:val="32"/>
                <w:lang w:val="fr-CI"/>
              </w:rPr>
              <w:t>Capacité d</w:t>
            </w:r>
            <w:r w:rsidRPr="00A0436D">
              <w:rPr>
                <w:rFonts w:ascii="Times New Roman" w:hAnsi="Times New Roman" w:cs="Times New Roman"/>
                <w:sz w:val="32"/>
                <w:szCs w:val="32"/>
                <w:lang w:val="fr-CI"/>
              </w:rPr>
              <w:t>e s</w:t>
            </w:r>
            <w:r w:rsidRPr="0059759F">
              <w:rPr>
                <w:rFonts w:ascii="Times New Roman" w:hAnsi="Times New Roman" w:cs="Times New Roman"/>
                <w:sz w:val="32"/>
                <w:szCs w:val="32"/>
                <w:lang w:val="fr-CI"/>
              </w:rPr>
              <w:t>'adapt</w:t>
            </w:r>
            <w:r w:rsidRPr="00A0436D">
              <w:rPr>
                <w:rFonts w:ascii="Times New Roman" w:hAnsi="Times New Roman" w:cs="Times New Roman"/>
                <w:sz w:val="32"/>
                <w:szCs w:val="32"/>
                <w:lang w:val="fr-CI"/>
              </w:rPr>
              <w:t>é,</w:t>
            </w:r>
          </w:p>
          <w:p w14:paraId="105B89C4" w14:textId="77777777" w:rsidR="008A7E00" w:rsidRDefault="008A7E00" w:rsidP="003036B7">
            <w:pPr>
              <w:pStyle w:val="Listepuce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fr-CI"/>
              </w:rPr>
            </w:pPr>
            <w:r w:rsidRPr="0059759F">
              <w:rPr>
                <w:rFonts w:ascii="Times New Roman" w:hAnsi="Times New Roman" w:cs="Times New Roman"/>
                <w:sz w:val="32"/>
                <w:szCs w:val="32"/>
                <w:lang w:val="fr-CI"/>
              </w:rPr>
              <w:t>Sens de la</w:t>
            </w:r>
            <w:r>
              <w:rPr>
                <w:rFonts w:ascii="Times New Roman" w:hAnsi="Times New Roman" w:cs="Times New Roman"/>
                <w:sz w:val="32"/>
                <w:szCs w:val="32"/>
                <w:lang w:val="fr-CI"/>
              </w:rPr>
              <w:t xml:space="preserve"> </w:t>
            </w:r>
            <w:r w:rsidRPr="0059759F">
              <w:rPr>
                <w:rFonts w:ascii="Times New Roman" w:hAnsi="Times New Roman" w:cs="Times New Roman"/>
                <w:sz w:val="32"/>
                <w:szCs w:val="32"/>
                <w:lang w:val="fr-CI"/>
              </w:rPr>
              <w:t>communication</w:t>
            </w:r>
            <w:r w:rsidRPr="00A0436D">
              <w:rPr>
                <w:rFonts w:ascii="Times New Roman" w:hAnsi="Times New Roman" w:cs="Times New Roman"/>
                <w:sz w:val="32"/>
                <w:szCs w:val="32"/>
                <w:lang w:val="fr-CI"/>
              </w:rPr>
              <w:t xml:space="preserve">, </w:t>
            </w:r>
          </w:p>
          <w:p w14:paraId="22C0E04C" w14:textId="77777777" w:rsidR="008A7E00" w:rsidRDefault="008A7E00" w:rsidP="003036B7">
            <w:pPr>
              <w:pStyle w:val="Listepuce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fr-CI"/>
              </w:rPr>
            </w:pPr>
            <w:r w:rsidRPr="00A0436D">
              <w:rPr>
                <w:rFonts w:ascii="Times New Roman" w:hAnsi="Times New Roman" w:cs="Times New Roman"/>
                <w:sz w:val="32"/>
                <w:szCs w:val="32"/>
                <w:lang w:val="fr-CI"/>
              </w:rPr>
              <w:t xml:space="preserve">Le </w:t>
            </w:r>
            <w:r w:rsidRPr="0059759F">
              <w:rPr>
                <w:rFonts w:ascii="Times New Roman" w:hAnsi="Times New Roman" w:cs="Times New Roman"/>
                <w:sz w:val="32"/>
                <w:szCs w:val="32"/>
                <w:lang w:val="fr-CI"/>
              </w:rPr>
              <w:t>travail en équipe</w:t>
            </w:r>
            <w:r w:rsidRPr="00A0436D">
              <w:rPr>
                <w:rFonts w:ascii="Times New Roman" w:hAnsi="Times New Roman" w:cs="Times New Roman"/>
                <w:sz w:val="32"/>
                <w:szCs w:val="32"/>
                <w:lang w:val="fr-CI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  <w:lang w:val="fr-CI"/>
              </w:rPr>
              <w:t xml:space="preserve"> </w:t>
            </w:r>
          </w:p>
          <w:p w14:paraId="5C699102" w14:textId="77777777" w:rsidR="008A7E00" w:rsidRPr="00A0436D" w:rsidRDefault="008A7E00" w:rsidP="003036B7">
            <w:pPr>
              <w:pStyle w:val="Listepuce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759F">
              <w:rPr>
                <w:rFonts w:ascii="Times New Roman" w:hAnsi="Times New Roman" w:cs="Times New Roman"/>
                <w:sz w:val="32"/>
                <w:szCs w:val="32"/>
                <w:lang w:val="fr-CI"/>
              </w:rPr>
              <w:t>Curiosité et sens de l'initiative</w:t>
            </w:r>
            <w:r w:rsidRPr="00A0436D">
              <w:rPr>
                <w:rFonts w:ascii="Times New Roman" w:hAnsi="Times New Roman" w:cs="Times New Roman"/>
                <w:sz w:val="32"/>
                <w:szCs w:val="32"/>
                <w:lang w:val="fr-CI"/>
              </w:rPr>
              <w:t xml:space="preserve">, </w:t>
            </w:r>
          </w:p>
          <w:p w14:paraId="2D8C2530" w14:textId="02DB69DD" w:rsidR="008A7E00" w:rsidRPr="00A976CC" w:rsidRDefault="008A7E00" w:rsidP="00A976CC">
            <w:pPr>
              <w:pStyle w:val="Listepuce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759F">
              <w:rPr>
                <w:rFonts w:ascii="Times New Roman" w:hAnsi="Times New Roman" w:cs="Times New Roman"/>
                <w:sz w:val="32"/>
                <w:szCs w:val="32"/>
                <w:lang w:val="fr-CI"/>
              </w:rPr>
              <w:t>La rigueur</w:t>
            </w:r>
            <w:r w:rsidRPr="00A0436D">
              <w:rPr>
                <w:rFonts w:ascii="Times New Roman" w:hAnsi="Times New Roman" w:cs="Times New Roman"/>
                <w:sz w:val="32"/>
                <w:szCs w:val="32"/>
                <w:lang w:val="fr-CI"/>
              </w:rPr>
              <w:t xml:space="preserve">, </w:t>
            </w:r>
          </w:p>
        </w:tc>
        <w:tc>
          <w:tcPr>
            <w:tcW w:w="302" w:type="dxa"/>
          </w:tcPr>
          <w:p w14:paraId="747B7754" w14:textId="77777777" w:rsidR="008A7E00" w:rsidRPr="00897F33" w:rsidRDefault="008A7E00" w:rsidP="003036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3" w:type="dxa"/>
          </w:tcPr>
          <w:p w14:paraId="3F9DCA00" w14:textId="62962141" w:rsidR="008A7E00" w:rsidRPr="00A976CC" w:rsidRDefault="00761E2B" w:rsidP="003036B7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76C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Chantre</w:t>
            </w:r>
            <w:r w:rsidR="008A7E00" w:rsidRPr="00A976C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, </w:t>
            </w:r>
          </w:p>
          <w:p w14:paraId="235B3ED7" w14:textId="77777777" w:rsidR="008A7E00" w:rsidRPr="00A976CC" w:rsidRDefault="008A7E00" w:rsidP="003036B7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76C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Sport, </w:t>
            </w:r>
          </w:p>
          <w:p w14:paraId="7E86739A" w14:textId="51B5D212" w:rsidR="008A7E00" w:rsidRPr="00A976CC" w:rsidRDefault="00761E2B" w:rsidP="003036B7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76C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Donneur de sang</w:t>
            </w:r>
            <w:r w:rsidR="008A7E00" w:rsidRPr="00A976C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, </w:t>
            </w:r>
          </w:p>
          <w:p w14:paraId="1001012F" w14:textId="77777777" w:rsidR="008A7E00" w:rsidRPr="00A976CC" w:rsidRDefault="008A7E00" w:rsidP="003036B7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76C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Voyage…</w:t>
            </w:r>
          </w:p>
          <w:p w14:paraId="0CE3A2F0" w14:textId="328DF738" w:rsidR="00761E2B" w:rsidRPr="00A976CC" w:rsidRDefault="00761E2B" w:rsidP="003036B7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76C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Permis de conduire : </w:t>
            </w:r>
            <w:r w:rsidRPr="00A976CC">
              <w:rPr>
                <w:rFonts w:ascii="Times New Roman" w:hAnsi="Times New Roman" w:cs="Times New Roman"/>
                <w:sz w:val="32"/>
                <w:szCs w:val="32"/>
              </w:rPr>
              <w:t xml:space="preserve">Catégories A/B/C/D/E </w:t>
            </w:r>
          </w:p>
          <w:p w14:paraId="11972E0F" w14:textId="7133F4EC" w:rsidR="00761E2B" w:rsidRPr="000939F4" w:rsidRDefault="00761E2B" w:rsidP="00761E2B">
            <w:pPr>
              <w:rPr>
                <w:sz w:val="28"/>
                <w:szCs w:val="28"/>
              </w:rPr>
            </w:pPr>
          </w:p>
          <w:p w14:paraId="070DCF50" w14:textId="77777777" w:rsidR="00761E2B" w:rsidRPr="00226D8B" w:rsidRDefault="00761E2B" w:rsidP="00761E2B">
            <w:pPr>
              <w:pStyle w:val="Paragraphedeliste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</w:tbl>
    <w:p w14:paraId="37408BBB" w14:textId="4B077D59" w:rsidR="00EA65A5" w:rsidRPr="001E2CF5" w:rsidRDefault="00EA65A5" w:rsidP="00EA65A5">
      <w:pPr>
        <w:rPr>
          <w:rFonts w:ascii="Times New Roman" w:hAnsi="Times New Roman" w:cs="Times New Roman"/>
          <w:b/>
          <w:bCs/>
          <w:color w:val="A44A00" w:themeColor="accent5" w:themeShade="BF"/>
          <w:sz w:val="32"/>
          <w:szCs w:val="32"/>
          <w:u w:val="single"/>
        </w:rPr>
      </w:pPr>
      <w:r w:rsidRPr="001E2CF5">
        <w:rPr>
          <w:rFonts w:ascii="Times New Roman" w:hAnsi="Times New Roman" w:cs="Times New Roman"/>
          <w:b/>
          <w:bCs/>
          <w:color w:val="A44A00" w:themeColor="accent5" w:themeShade="BF"/>
          <w:sz w:val="32"/>
          <w:szCs w:val="32"/>
          <w:u w:val="single"/>
        </w:rPr>
        <w:t>LANGUES</w:t>
      </w:r>
    </w:p>
    <w:p w14:paraId="423D47FF" w14:textId="2AB64BC7" w:rsidR="00EA65A5" w:rsidRPr="00EA65A5" w:rsidRDefault="00EA65A5" w:rsidP="00EA65A5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A65A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FRANÇAIS     </w:t>
      </w:r>
      <w:r w:rsidR="00162481">
        <w:rPr>
          <w:rFonts w:ascii="Times New Roman" w:hAnsi="Times New Roman" w:cs="Times New Roman"/>
          <w:b/>
          <w:bCs/>
          <w:color w:val="auto"/>
          <w:sz w:val="28"/>
          <w:szCs w:val="28"/>
        </w:rPr>
        <w:t>BAOULE</w:t>
      </w:r>
      <w:r w:rsidRPr="00EA65A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</w:t>
      </w:r>
      <w:r w:rsidR="00162481">
        <w:rPr>
          <w:rFonts w:ascii="Times New Roman" w:hAnsi="Times New Roman" w:cs="Times New Roman"/>
          <w:b/>
          <w:bCs/>
          <w:color w:val="auto"/>
          <w:sz w:val="28"/>
          <w:szCs w:val="28"/>
        </w:rPr>
        <w:t>DIOULA</w:t>
      </w:r>
      <w:r w:rsidRPr="00EA65A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ANGLAIS ACADEMIQUE</w:t>
      </w:r>
    </w:p>
    <w:p w14:paraId="2A0608CF" w14:textId="44342C7C" w:rsidR="009C2411" w:rsidRPr="00897F33" w:rsidRDefault="009C2411" w:rsidP="009C2411">
      <w:pPr>
        <w:rPr>
          <w:rFonts w:ascii="Times New Roman" w:hAnsi="Times New Roman" w:cs="Times New Roman"/>
        </w:rPr>
      </w:pPr>
    </w:p>
    <w:p w14:paraId="3AD22989" w14:textId="77777777" w:rsidR="0059759F" w:rsidRPr="00897F33" w:rsidRDefault="0059759F" w:rsidP="00FB0432">
      <w:pPr>
        <w:rPr>
          <w:rFonts w:ascii="Times New Roman" w:hAnsi="Times New Roman" w:cs="Times New Roman"/>
          <w:sz w:val="12"/>
        </w:rPr>
      </w:pPr>
    </w:p>
    <w:sectPr w:rsidR="0059759F" w:rsidRPr="00897F33" w:rsidSect="00FC1A19">
      <w:type w:val="continuous"/>
      <w:pgSz w:w="11906" w:h="16838" w:code="9"/>
      <w:pgMar w:top="907" w:right="922" w:bottom="0" w:left="922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DE9C9" w14:textId="77777777" w:rsidR="00DE5D6C" w:rsidRDefault="00DE5D6C" w:rsidP="003D42E9">
      <w:r>
        <w:separator/>
      </w:r>
    </w:p>
  </w:endnote>
  <w:endnote w:type="continuationSeparator" w:id="0">
    <w:p w14:paraId="7E8BBACB" w14:textId="77777777" w:rsidR="00DE5D6C" w:rsidRDefault="00DE5D6C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1FBC4" w14:textId="77777777" w:rsidR="00DE5D6C" w:rsidRDefault="00DE5D6C" w:rsidP="003D42E9">
      <w:r>
        <w:separator/>
      </w:r>
    </w:p>
  </w:footnote>
  <w:footnote w:type="continuationSeparator" w:id="0">
    <w:p w14:paraId="293209B3" w14:textId="77777777" w:rsidR="00DE5D6C" w:rsidRDefault="00DE5D6C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02795"/>
    <w:multiLevelType w:val="multilevel"/>
    <w:tmpl w:val="7F8A6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D6B07"/>
    <w:multiLevelType w:val="hybridMultilevel"/>
    <w:tmpl w:val="CCEE3A16"/>
    <w:lvl w:ilvl="0" w:tplc="D7627E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44A00" w:themeColor="accent5" w:themeShade="BF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21AD6"/>
    <w:multiLevelType w:val="multilevel"/>
    <w:tmpl w:val="E04A06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44A00" w:themeColor="accent5" w:themeShade="BF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5" w15:restartNumberingAfterBreak="0">
    <w:nsid w:val="74454D0C"/>
    <w:multiLevelType w:val="hybridMultilevel"/>
    <w:tmpl w:val="06542896"/>
    <w:lvl w:ilvl="0" w:tplc="727C860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44A00" w:themeColor="accent5" w:themeShade="BF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72AA7"/>
    <w:multiLevelType w:val="hybridMultilevel"/>
    <w:tmpl w:val="96665DC2"/>
    <w:lvl w:ilvl="0" w:tplc="7362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44A00" w:themeColor="accent5" w:themeShade="BF"/>
        <w:sz w:val="32"/>
        <w:szCs w:val="32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247003">
    <w:abstractNumId w:val="1"/>
  </w:num>
  <w:num w:numId="2" w16cid:durableId="546646651">
    <w:abstractNumId w:val="2"/>
  </w:num>
  <w:num w:numId="3" w16cid:durableId="1228763939">
    <w:abstractNumId w:val="0"/>
  </w:num>
  <w:num w:numId="4" w16cid:durableId="1628077530">
    <w:abstractNumId w:val="5"/>
  </w:num>
  <w:num w:numId="5" w16cid:durableId="2114788336">
    <w:abstractNumId w:val="6"/>
  </w:num>
  <w:num w:numId="6" w16cid:durableId="1164590344">
    <w:abstractNumId w:val="4"/>
  </w:num>
  <w:num w:numId="7" w16cid:durableId="1812943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03"/>
    <w:rsid w:val="00035311"/>
    <w:rsid w:val="000435EC"/>
    <w:rsid w:val="000761F2"/>
    <w:rsid w:val="00096B37"/>
    <w:rsid w:val="000975A2"/>
    <w:rsid w:val="000A24B7"/>
    <w:rsid w:val="000C1F6B"/>
    <w:rsid w:val="000D60A5"/>
    <w:rsid w:val="000E055C"/>
    <w:rsid w:val="000F7B9C"/>
    <w:rsid w:val="0010450D"/>
    <w:rsid w:val="00121E04"/>
    <w:rsid w:val="00162481"/>
    <w:rsid w:val="00180710"/>
    <w:rsid w:val="00191F48"/>
    <w:rsid w:val="0019254A"/>
    <w:rsid w:val="001A07E0"/>
    <w:rsid w:val="001D5578"/>
    <w:rsid w:val="001D7755"/>
    <w:rsid w:val="001E2CF5"/>
    <w:rsid w:val="00212CBF"/>
    <w:rsid w:val="00217131"/>
    <w:rsid w:val="00226D8B"/>
    <w:rsid w:val="00231540"/>
    <w:rsid w:val="002370D3"/>
    <w:rsid w:val="002736C3"/>
    <w:rsid w:val="00274E25"/>
    <w:rsid w:val="002D4C07"/>
    <w:rsid w:val="002F4193"/>
    <w:rsid w:val="0030168E"/>
    <w:rsid w:val="003036B7"/>
    <w:rsid w:val="0030456C"/>
    <w:rsid w:val="0030698A"/>
    <w:rsid w:val="00313CEB"/>
    <w:rsid w:val="00315265"/>
    <w:rsid w:val="00317509"/>
    <w:rsid w:val="00322C94"/>
    <w:rsid w:val="0039032E"/>
    <w:rsid w:val="003C0547"/>
    <w:rsid w:val="003D42E9"/>
    <w:rsid w:val="003E04E9"/>
    <w:rsid w:val="003E4645"/>
    <w:rsid w:val="003F4542"/>
    <w:rsid w:val="003F4D53"/>
    <w:rsid w:val="00401EBB"/>
    <w:rsid w:val="0040239C"/>
    <w:rsid w:val="00404FD6"/>
    <w:rsid w:val="00413FAB"/>
    <w:rsid w:val="00430E0C"/>
    <w:rsid w:val="00457AA3"/>
    <w:rsid w:val="00472DD9"/>
    <w:rsid w:val="004823C2"/>
    <w:rsid w:val="00483E87"/>
    <w:rsid w:val="004940BD"/>
    <w:rsid w:val="004A31EA"/>
    <w:rsid w:val="004A6BB1"/>
    <w:rsid w:val="00504720"/>
    <w:rsid w:val="00523B0B"/>
    <w:rsid w:val="00526631"/>
    <w:rsid w:val="00531E08"/>
    <w:rsid w:val="00536E8C"/>
    <w:rsid w:val="00556414"/>
    <w:rsid w:val="0059759F"/>
    <w:rsid w:val="005B647F"/>
    <w:rsid w:val="005B65A2"/>
    <w:rsid w:val="0061481A"/>
    <w:rsid w:val="00630076"/>
    <w:rsid w:val="006307EA"/>
    <w:rsid w:val="0063153B"/>
    <w:rsid w:val="00655584"/>
    <w:rsid w:val="00667329"/>
    <w:rsid w:val="00671B73"/>
    <w:rsid w:val="006D56C2"/>
    <w:rsid w:val="00704985"/>
    <w:rsid w:val="00713365"/>
    <w:rsid w:val="00724932"/>
    <w:rsid w:val="0074028F"/>
    <w:rsid w:val="00744959"/>
    <w:rsid w:val="00761E2B"/>
    <w:rsid w:val="0077730C"/>
    <w:rsid w:val="007B67D3"/>
    <w:rsid w:val="007E60FD"/>
    <w:rsid w:val="008038BB"/>
    <w:rsid w:val="00837B15"/>
    <w:rsid w:val="008543EA"/>
    <w:rsid w:val="00865306"/>
    <w:rsid w:val="00897088"/>
    <w:rsid w:val="00897F33"/>
    <w:rsid w:val="008A2915"/>
    <w:rsid w:val="008A7E00"/>
    <w:rsid w:val="008C3109"/>
    <w:rsid w:val="008C35BA"/>
    <w:rsid w:val="008E42E7"/>
    <w:rsid w:val="008F52BA"/>
    <w:rsid w:val="008F6073"/>
    <w:rsid w:val="009048D2"/>
    <w:rsid w:val="0093147E"/>
    <w:rsid w:val="00956B68"/>
    <w:rsid w:val="00960AE6"/>
    <w:rsid w:val="009C2411"/>
    <w:rsid w:val="009D73E9"/>
    <w:rsid w:val="00A0436D"/>
    <w:rsid w:val="00A40A40"/>
    <w:rsid w:val="00A457B0"/>
    <w:rsid w:val="00A6401B"/>
    <w:rsid w:val="00A9448F"/>
    <w:rsid w:val="00A976CC"/>
    <w:rsid w:val="00AB5A73"/>
    <w:rsid w:val="00AD0D32"/>
    <w:rsid w:val="00AE5820"/>
    <w:rsid w:val="00B067CD"/>
    <w:rsid w:val="00B636EE"/>
    <w:rsid w:val="00B70A77"/>
    <w:rsid w:val="00B758ED"/>
    <w:rsid w:val="00B91955"/>
    <w:rsid w:val="00B92576"/>
    <w:rsid w:val="00BA6B97"/>
    <w:rsid w:val="00BD7B4B"/>
    <w:rsid w:val="00BF35C4"/>
    <w:rsid w:val="00C00E2C"/>
    <w:rsid w:val="00C45CDB"/>
    <w:rsid w:val="00C6530B"/>
    <w:rsid w:val="00C81AC0"/>
    <w:rsid w:val="00C832BD"/>
    <w:rsid w:val="00D51E18"/>
    <w:rsid w:val="00D54443"/>
    <w:rsid w:val="00D62002"/>
    <w:rsid w:val="00D7168E"/>
    <w:rsid w:val="00D96104"/>
    <w:rsid w:val="00D9775A"/>
    <w:rsid w:val="00DB4223"/>
    <w:rsid w:val="00DD4A82"/>
    <w:rsid w:val="00DE5D6C"/>
    <w:rsid w:val="00DE759B"/>
    <w:rsid w:val="00E0696E"/>
    <w:rsid w:val="00E60A03"/>
    <w:rsid w:val="00E95C5F"/>
    <w:rsid w:val="00EA62A2"/>
    <w:rsid w:val="00EA65A5"/>
    <w:rsid w:val="00EB6FE0"/>
    <w:rsid w:val="00EC5D87"/>
    <w:rsid w:val="00EE4AD0"/>
    <w:rsid w:val="00EE5E2B"/>
    <w:rsid w:val="00EF033F"/>
    <w:rsid w:val="00F451E8"/>
    <w:rsid w:val="00F65671"/>
    <w:rsid w:val="00F85A56"/>
    <w:rsid w:val="00F96D85"/>
    <w:rsid w:val="00FA20FA"/>
    <w:rsid w:val="00FA4408"/>
    <w:rsid w:val="00FB0432"/>
    <w:rsid w:val="00FB2E49"/>
    <w:rsid w:val="00FC1A19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4B449E"/>
  <w15:chartTrackingRefBased/>
  <w15:docId w15:val="{201814F1-D6D7-4132-8425-28672EB3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Titre1">
    <w:name w:val="heading 1"/>
    <w:basedOn w:val="Normal"/>
    <w:next w:val="Normal"/>
    <w:link w:val="Titre1C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Titre2">
    <w:name w:val="heading 2"/>
    <w:basedOn w:val="Normal"/>
    <w:link w:val="Titre2C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Titre3">
    <w:name w:val="heading 3"/>
    <w:basedOn w:val="Normal"/>
    <w:link w:val="Titre3C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re">
    <w:name w:val="Title"/>
    <w:basedOn w:val="Normal"/>
    <w:link w:val="TitreC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Textedelespacerserv">
    <w:name w:val="Placeholder Text"/>
    <w:basedOn w:val="Policepardfaut"/>
    <w:uiPriority w:val="99"/>
    <w:semiHidden/>
    <w:rsid w:val="00526631"/>
    <w:rPr>
      <w:color w:val="808080"/>
    </w:rPr>
  </w:style>
  <w:style w:type="table" w:styleId="Grilledutableau">
    <w:name w:val="Table Grid"/>
    <w:basedOn w:val="Tableau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Rfrencelgre">
    <w:name w:val="Subtle Reference"/>
    <w:basedOn w:val="Policepardfau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epuces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Pasderembourrage">
    <w:name w:val="Pas de rembourrage"/>
    <w:basedOn w:val="Tableau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Grilledetableauclaire">
    <w:name w:val="Grid Table Light"/>
    <w:basedOn w:val="Tableau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 1"/>
    <w:basedOn w:val="Tableau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ous-titre">
    <w:name w:val="Subtitle"/>
    <w:basedOn w:val="Normal"/>
    <w:next w:val="Normal"/>
    <w:link w:val="Sous-titreC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AD0D32"/>
    <w:rPr>
      <w:rFonts w:eastAsiaTheme="minorEastAsia"/>
      <w:color w:val="BF1E00" w:themeColor="accent1"/>
      <w:szCs w:val="22"/>
    </w:rPr>
  </w:style>
  <w:style w:type="paragraph" w:styleId="Paragraphedeliste">
    <w:name w:val="List Paragraph"/>
    <w:basedOn w:val="Normal"/>
    <w:uiPriority w:val="34"/>
    <w:semiHidden/>
    <w:rsid w:val="0022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eur\AppData\Local\Microsoft\Office\16.0\DTS\fr-CI%7b5C4F0A52-F5BF-4A5F-BB85-885B189402E2%7d\%7b5B2581BC-D191-498D-ADFE-8272EC2B2C61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1BF5EC68D0F4C99873520E96E4B8A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CC7F79-DD72-4989-9684-BDF10D08857E}"/>
      </w:docPartPr>
      <w:docPartBody>
        <w:p w:rsidR="00BC6702" w:rsidRDefault="00BC6702" w:rsidP="00BC6702">
          <w:pPr>
            <w:pStyle w:val="41BF5EC68D0F4C99873520E96E4B8ADD"/>
          </w:pPr>
          <w:r w:rsidRPr="00DB4223">
            <w:rPr>
              <w:lang w:bidi="fr-FR"/>
            </w:rPr>
            <w:t>Mars 20XX–</w:t>
          </w:r>
          <w:r w:rsidRPr="00DB4223">
            <w:rPr>
              <w:lang w:bidi="fr-FR"/>
            </w:rPr>
            <w:br/>
            <w:t>Janvier 20XX</w:t>
          </w:r>
        </w:p>
      </w:docPartBody>
    </w:docPart>
    <w:docPart>
      <w:docPartPr>
        <w:name w:val="8913F399FB94476298052175A5C3DF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20B4EC-AAF5-40CF-A6A8-7D009DBBFD6E}"/>
      </w:docPartPr>
      <w:docPartBody>
        <w:p w:rsidR="00BC6702" w:rsidRDefault="00BC6702" w:rsidP="00BC6702">
          <w:pPr>
            <w:pStyle w:val="8913F399FB94476298052175A5C3DF73"/>
          </w:pPr>
          <w:r w:rsidRPr="00DB4223">
            <w:rPr>
              <w:lang w:bidi="fr-FR"/>
            </w:rPr>
            <w:t>Compétences</w:t>
          </w:r>
        </w:p>
      </w:docPartBody>
    </w:docPart>
    <w:docPart>
      <w:docPartPr>
        <w:name w:val="E91C5349113D4EA18DD89318B0FF61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A6A286-9BCA-4CE8-B2D7-AA2CC1EF05F9}"/>
      </w:docPartPr>
      <w:docPartBody>
        <w:p w:rsidR="00BC6702" w:rsidRDefault="00BC6702" w:rsidP="00BC6702">
          <w:pPr>
            <w:pStyle w:val="E91C5349113D4EA18DD89318B0FF61E6"/>
          </w:pPr>
          <w:r w:rsidRPr="00DB4223">
            <w:rPr>
              <w:lang w:bidi="fr-FR"/>
            </w:rPr>
            <w:t>Activités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15"/>
    <w:rsid w:val="000975A2"/>
    <w:rsid w:val="00270E54"/>
    <w:rsid w:val="00570934"/>
    <w:rsid w:val="00704985"/>
    <w:rsid w:val="008C35BA"/>
    <w:rsid w:val="009A3815"/>
    <w:rsid w:val="00BC6702"/>
    <w:rsid w:val="00D62002"/>
    <w:rsid w:val="00EE5E2B"/>
    <w:rsid w:val="00EF033F"/>
    <w:rsid w:val="00F94A13"/>
    <w:rsid w:val="00FA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I" w:eastAsia="fr-C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1BF5EC68D0F4C99873520E96E4B8ADD">
    <w:name w:val="41BF5EC68D0F4C99873520E96E4B8ADD"/>
    <w:rsid w:val="00BC6702"/>
  </w:style>
  <w:style w:type="paragraph" w:customStyle="1" w:styleId="8913F399FB94476298052175A5C3DF73">
    <w:name w:val="8913F399FB94476298052175A5C3DF73"/>
    <w:rsid w:val="00BC6702"/>
  </w:style>
  <w:style w:type="paragraph" w:customStyle="1" w:styleId="E91C5349113D4EA18DD89318B0FF61E6">
    <w:name w:val="E91C5349113D4EA18DD89318B0FF61E6"/>
    <w:rsid w:val="00BC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{5B2581BC-D191-498D-ADFE-8272EC2B2C61}tf16402488_win32.dotx</Template>
  <TotalTime>167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KOUAME JEREMIE N'DRI</cp:lastModifiedBy>
  <cp:revision>10</cp:revision>
  <cp:lastPrinted>2025-02-23T13:11:00Z</cp:lastPrinted>
  <dcterms:created xsi:type="dcterms:W3CDTF">2025-02-23T13:15:00Z</dcterms:created>
  <dcterms:modified xsi:type="dcterms:W3CDTF">2025-03-20T10:39:00Z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